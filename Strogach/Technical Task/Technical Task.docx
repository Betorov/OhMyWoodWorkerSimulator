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80" w:rsidRPr="00B64262" w:rsidRDefault="009B5D80" w:rsidP="009B5D80">
      <w:pPr>
        <w:pStyle w:val="phtitlepageother"/>
        <w:rPr>
          <w:lang w:val="en-US"/>
        </w:rPr>
      </w:pPr>
    </w:p>
    <w:p w:rsidR="0052700D" w:rsidRDefault="0052700D" w:rsidP="009B5D80">
      <w:pPr>
        <w:pStyle w:val="phtitlepageother"/>
      </w:pPr>
    </w:p>
    <w:p w:rsidR="0052700D" w:rsidRDefault="0052700D" w:rsidP="009B5D80">
      <w:pPr>
        <w:pStyle w:val="phtitlepageother"/>
      </w:pPr>
    </w:p>
    <w:p w:rsidR="0052700D" w:rsidRDefault="0052700D" w:rsidP="009B5D80">
      <w:pPr>
        <w:pStyle w:val="phtitlepageother"/>
      </w:pPr>
    </w:p>
    <w:p w:rsidR="0052700D" w:rsidRDefault="0052700D" w:rsidP="009B5D80">
      <w:pPr>
        <w:pStyle w:val="phtitlepageother"/>
      </w:pPr>
    </w:p>
    <w:p w:rsidR="0052700D" w:rsidRPr="00697D28" w:rsidRDefault="0052700D" w:rsidP="009B5D80">
      <w:pPr>
        <w:pStyle w:val="phtitlepageother"/>
      </w:pPr>
    </w:p>
    <w:p w:rsidR="00C016A2" w:rsidRPr="00C016A2" w:rsidRDefault="00C016A2" w:rsidP="00C016A2">
      <w:pPr>
        <w:pStyle w:val="phtitlepagedocument"/>
      </w:pPr>
      <w:bookmarkStart w:id="0" w:name="название_документа"/>
      <w:r w:rsidRPr="00C016A2">
        <w:t xml:space="preserve">Разработка программного модуля визуализации работы рубанка </w:t>
      </w:r>
    </w:p>
    <w:p w:rsidR="009B5D80" w:rsidRPr="00697D28" w:rsidRDefault="0014006D" w:rsidP="00C016A2">
      <w:pPr>
        <w:pStyle w:val="phtitlepagedocument"/>
      </w:pPr>
      <w:r>
        <w:t>Техническое задание</w:t>
      </w:r>
      <w:r w:rsidR="009B5D80">
        <w:fldChar w:fldCharType="begin"/>
      </w:r>
      <w:r w:rsidR="009B5D80">
        <w:instrText xml:space="preserve"> DOCPROPERTY  Title  \* MERGEFORMAT </w:instrText>
      </w:r>
      <w:r w:rsidR="009B5D80">
        <w:fldChar w:fldCharType="end"/>
      </w:r>
    </w:p>
    <w:bookmarkEnd w:id="0"/>
    <w:p w:rsidR="00E23455" w:rsidRDefault="00E23455" w:rsidP="009B5D80">
      <w:pPr>
        <w:pStyle w:val="phtitlepagecode"/>
      </w:pPr>
    </w:p>
    <w:p w:rsidR="000308EB" w:rsidRDefault="000308EB" w:rsidP="008D0CC7">
      <w:pPr>
        <w:pStyle w:val="phtitlepageother"/>
      </w:pPr>
      <w:r>
        <w:t>Листов ХХ</w:t>
      </w:r>
    </w:p>
    <w:p w:rsidR="00844FA7" w:rsidRDefault="00844FA7" w:rsidP="008D0CC7">
      <w:pPr>
        <w:pStyle w:val="phtitlepageother"/>
      </w:pPr>
    </w:p>
    <w:tbl>
      <w:tblPr>
        <w:tblW w:w="0" w:type="auto"/>
        <w:tblInd w:w="648" w:type="dxa"/>
        <w:tblLayout w:type="fixed"/>
        <w:tblLook w:val="0000" w:firstRow="0" w:lastRow="0" w:firstColumn="0" w:lastColumn="0" w:noHBand="0" w:noVBand="0"/>
      </w:tblPr>
      <w:tblGrid>
        <w:gridCol w:w="4847"/>
        <w:gridCol w:w="4702"/>
      </w:tblGrid>
      <w:tr w:rsidR="009B5D80" w:rsidRPr="0000764E" w:rsidTr="000308EB">
        <w:trPr>
          <w:trHeight w:val="404"/>
        </w:trPr>
        <w:tc>
          <w:tcPr>
            <w:tcW w:w="4847" w:type="dxa"/>
            <w:vAlign w:val="center"/>
          </w:tcPr>
          <w:p w:rsidR="009B5D80" w:rsidRPr="00697D28" w:rsidRDefault="009B5D80" w:rsidP="00981AA2">
            <w:pPr>
              <w:pStyle w:val="phconfirmstamptitle"/>
            </w:pPr>
          </w:p>
        </w:tc>
        <w:tc>
          <w:tcPr>
            <w:tcW w:w="4702" w:type="dxa"/>
            <w:vAlign w:val="center"/>
          </w:tcPr>
          <w:p w:rsidR="009B5D80" w:rsidRPr="00697D28" w:rsidRDefault="009B5D80" w:rsidP="00254253">
            <w:pPr>
              <w:pStyle w:val="phconfirmstamptitle"/>
            </w:pPr>
          </w:p>
        </w:tc>
      </w:tr>
      <w:tr w:rsidR="000308EB" w:rsidRPr="007D37BF" w:rsidTr="000308EB">
        <w:trPr>
          <w:trHeight w:val="725"/>
        </w:trPr>
        <w:tc>
          <w:tcPr>
            <w:tcW w:w="4847" w:type="dxa"/>
          </w:tcPr>
          <w:p w:rsidR="000308EB" w:rsidRDefault="000308EB" w:rsidP="000308EB">
            <w:pPr>
              <w:pStyle w:val="phconfirmstampstamp"/>
            </w:pPr>
          </w:p>
          <w:p w:rsidR="000308EB" w:rsidRDefault="005502A9" w:rsidP="000308EB">
            <w:pPr>
              <w:pStyle w:val="phconfirmstampstamp"/>
            </w:pPr>
            <w:r>
              <w:t>Исполнитель</w:t>
            </w:r>
          </w:p>
          <w:p w:rsidR="005502A9" w:rsidRPr="00192933" w:rsidRDefault="005502A9" w:rsidP="000308EB">
            <w:pPr>
              <w:pStyle w:val="phconfirmstampstamp"/>
            </w:pPr>
          </w:p>
        </w:tc>
        <w:tc>
          <w:tcPr>
            <w:tcW w:w="4702" w:type="dxa"/>
          </w:tcPr>
          <w:p w:rsidR="000308EB" w:rsidRDefault="000308EB" w:rsidP="000308EB">
            <w:pPr>
              <w:pStyle w:val="phconfirmstampstamp"/>
            </w:pPr>
          </w:p>
          <w:p w:rsidR="000308EB" w:rsidRPr="00192933" w:rsidRDefault="000308EB" w:rsidP="000308EB">
            <w:pPr>
              <w:pStyle w:val="phconfirmstampstamp"/>
            </w:pPr>
            <w:r>
              <w:t>Исполнитель</w:t>
            </w:r>
          </w:p>
        </w:tc>
      </w:tr>
      <w:tr w:rsidR="000308EB" w:rsidRPr="007D37BF" w:rsidTr="000308EB">
        <w:trPr>
          <w:trHeight w:val="414"/>
        </w:trPr>
        <w:tc>
          <w:tcPr>
            <w:tcW w:w="4847" w:type="dxa"/>
          </w:tcPr>
          <w:p w:rsidR="000308EB" w:rsidRPr="00192933" w:rsidRDefault="005502A9" w:rsidP="008406EC">
            <w:pPr>
              <w:pStyle w:val="phconfirmstampstamp"/>
            </w:pPr>
            <w:r>
              <w:br/>
              <w:t xml:space="preserve">Тарасенко Михаил Петрович </w:t>
            </w:r>
            <w:r w:rsidR="000308EB">
              <w:t>«___»</w:t>
            </w:r>
            <w:r w:rsidR="000308EB" w:rsidRPr="00192933">
              <w:t>___________________</w:t>
            </w:r>
            <w:r w:rsidR="000308EB">
              <w:fldChar w:fldCharType="begin"/>
            </w:r>
            <w:r w:rsidR="000308EB">
              <w:instrText xml:space="preserve"> DATE  \@ "yyyy"  \* MERGEFORMAT </w:instrText>
            </w:r>
            <w:r w:rsidR="000308EB">
              <w:fldChar w:fldCharType="separate"/>
            </w:r>
            <w:r w:rsidR="00B64262">
              <w:rPr>
                <w:noProof/>
              </w:rPr>
              <w:t>2018</w:t>
            </w:r>
            <w:r w:rsidR="000308EB">
              <w:fldChar w:fldCharType="end"/>
            </w:r>
            <w:r w:rsidR="000308EB">
              <w:t xml:space="preserve"> </w:t>
            </w:r>
            <w:r w:rsidR="000308EB" w:rsidRPr="00192933">
              <w:t>г.</w:t>
            </w:r>
          </w:p>
        </w:tc>
        <w:tc>
          <w:tcPr>
            <w:tcW w:w="4702" w:type="dxa"/>
          </w:tcPr>
          <w:p w:rsidR="000308EB" w:rsidRDefault="000308EB" w:rsidP="000308EB">
            <w:pPr>
              <w:pStyle w:val="phconfirmstampstamp"/>
            </w:pPr>
          </w:p>
          <w:p w:rsidR="000308EB" w:rsidRPr="00192933" w:rsidRDefault="005502A9" w:rsidP="008406EC">
            <w:pPr>
              <w:pStyle w:val="phconfirmstampstamp"/>
            </w:pPr>
            <w:r>
              <w:t xml:space="preserve">Лобурь Ярослав  </w:t>
            </w:r>
            <w:r w:rsidR="000308EB">
              <w:t>«___»</w:t>
            </w:r>
            <w:r w:rsidR="000308EB" w:rsidRPr="00192933">
              <w:t>___________________</w:t>
            </w:r>
            <w:r w:rsidR="000308EB">
              <w:fldChar w:fldCharType="begin"/>
            </w:r>
            <w:r w:rsidR="000308EB">
              <w:instrText xml:space="preserve"> DATE  \@ "yyyy"  \* MERGEFORMAT </w:instrText>
            </w:r>
            <w:r w:rsidR="000308EB">
              <w:fldChar w:fldCharType="separate"/>
            </w:r>
            <w:r w:rsidR="00B64262">
              <w:rPr>
                <w:noProof/>
              </w:rPr>
              <w:t>2018</w:t>
            </w:r>
            <w:r w:rsidR="000308EB">
              <w:fldChar w:fldCharType="end"/>
            </w:r>
            <w:r w:rsidR="000308EB">
              <w:t xml:space="preserve"> </w:t>
            </w:r>
            <w:r w:rsidR="000308EB" w:rsidRPr="00192933">
              <w:t>г.</w:t>
            </w:r>
          </w:p>
        </w:tc>
      </w:tr>
      <w:tr w:rsidR="00D2577E" w:rsidRPr="007D37BF" w:rsidTr="000308EB">
        <w:trPr>
          <w:gridAfter w:val="1"/>
          <w:wAfter w:w="4702" w:type="dxa"/>
          <w:trHeight w:val="781"/>
        </w:trPr>
        <w:tc>
          <w:tcPr>
            <w:tcW w:w="4847" w:type="dxa"/>
          </w:tcPr>
          <w:p w:rsidR="00D2577E" w:rsidRDefault="00D2577E" w:rsidP="005502A9">
            <w:pPr>
              <w:pStyle w:val="phconfirmstampstamp"/>
            </w:pPr>
          </w:p>
          <w:p w:rsidR="00D2577E" w:rsidRPr="00192933" w:rsidRDefault="00D2577E" w:rsidP="005502A9">
            <w:pPr>
              <w:pStyle w:val="phconfirmstampstamp"/>
            </w:pPr>
            <w:r>
              <w:t>Исполнитель</w:t>
            </w:r>
          </w:p>
        </w:tc>
      </w:tr>
      <w:tr w:rsidR="00D2577E" w:rsidRPr="005C2933" w:rsidTr="000308EB">
        <w:trPr>
          <w:gridAfter w:val="1"/>
          <w:wAfter w:w="4702" w:type="dxa"/>
          <w:trHeight w:val="676"/>
        </w:trPr>
        <w:tc>
          <w:tcPr>
            <w:tcW w:w="4847" w:type="dxa"/>
          </w:tcPr>
          <w:p w:rsidR="00D2577E" w:rsidRPr="00192933" w:rsidRDefault="00D2577E" w:rsidP="008406EC">
            <w:pPr>
              <w:pStyle w:val="phconfirmstampstamp"/>
            </w:pPr>
            <w:r>
              <w:br/>
            </w:r>
            <w:r w:rsidR="009B3DBE">
              <w:t xml:space="preserve">Гаращенко Алена </w:t>
            </w:r>
            <w:r>
              <w:t>«___»</w:t>
            </w:r>
            <w:r w:rsidRPr="00192933">
              <w:t>___________________</w:t>
            </w:r>
            <w:r>
              <w:fldChar w:fldCharType="begin"/>
            </w:r>
            <w:r>
              <w:instrText xml:space="preserve"> DATE  \@ "yyyy"  \* MERGEFORMAT </w:instrText>
            </w:r>
            <w:r>
              <w:fldChar w:fldCharType="separate"/>
            </w:r>
            <w:r w:rsidR="00B64262">
              <w:rPr>
                <w:noProof/>
              </w:rPr>
              <w:t>2018</w:t>
            </w:r>
            <w:r>
              <w:fldChar w:fldCharType="end"/>
            </w:r>
            <w:r>
              <w:t xml:space="preserve"> </w:t>
            </w:r>
            <w:r w:rsidRPr="00192933">
              <w:t>г.</w:t>
            </w:r>
          </w:p>
        </w:tc>
      </w:tr>
    </w:tbl>
    <w:p w:rsidR="009B5D80" w:rsidRDefault="009B5D80" w:rsidP="009B5D80">
      <w:pPr>
        <w:pStyle w:val="phtitlepageother"/>
      </w:pPr>
    </w:p>
    <w:p w:rsidR="000308EB" w:rsidRDefault="000308EB" w:rsidP="009B5D80">
      <w:pPr>
        <w:pStyle w:val="phtitlepageother"/>
      </w:pPr>
    </w:p>
    <w:p w:rsidR="000308EB" w:rsidRDefault="000308EB" w:rsidP="009B5D80">
      <w:pPr>
        <w:pStyle w:val="phtitlepageother"/>
      </w:pPr>
    </w:p>
    <w:p w:rsidR="00F46F3E" w:rsidRDefault="00F46F3E" w:rsidP="009B5D80">
      <w:pPr>
        <w:pStyle w:val="phtitlepageother"/>
      </w:pPr>
    </w:p>
    <w:p w:rsidR="00F46F3E" w:rsidRDefault="00F46F3E" w:rsidP="009B5D80">
      <w:pPr>
        <w:pStyle w:val="phtitlepageother"/>
      </w:pPr>
    </w:p>
    <w:p w:rsidR="00F46F3E" w:rsidRDefault="00F46F3E" w:rsidP="009B5D80">
      <w:pPr>
        <w:pStyle w:val="phtitlepageother"/>
      </w:pPr>
    </w:p>
    <w:p w:rsidR="000E2439" w:rsidRDefault="009B5D80" w:rsidP="00F46F3E">
      <w:pPr>
        <w:pStyle w:val="phtitlepageother"/>
      </w:pPr>
      <w:r>
        <w:fldChar w:fldCharType="begin"/>
      </w:r>
      <w:r>
        <w:instrText xml:space="preserve"> DATE  \@ "yyyy"  \* MERGEFORMAT </w:instrText>
      </w:r>
      <w:r>
        <w:fldChar w:fldCharType="separate"/>
      </w:r>
      <w:r w:rsidR="00B64262">
        <w:rPr>
          <w:noProof/>
        </w:rPr>
        <w:t>2018</w:t>
      </w:r>
      <w:r>
        <w:fldChar w:fldCharType="end"/>
      </w:r>
      <w:r w:rsidR="00F46F3E">
        <w:t xml:space="preserve"> </w:t>
      </w:r>
    </w:p>
    <w:p w:rsidR="000E2439" w:rsidRPr="009801A5" w:rsidRDefault="000E2439" w:rsidP="009B5D80">
      <w:pPr>
        <w:pStyle w:val="phtitlepageother"/>
        <w:sectPr w:rsidR="000E2439" w:rsidRPr="009801A5" w:rsidSect="00825D9C">
          <w:headerReference w:type="default" r:id="rId8"/>
          <w:pgSz w:w="11906" w:h="16838" w:code="9"/>
          <w:pgMar w:top="1134" w:right="567" w:bottom="709" w:left="1134" w:header="561" w:footer="709" w:gutter="0"/>
          <w:cols w:space="708"/>
          <w:docGrid w:linePitch="360"/>
        </w:sectPr>
      </w:pPr>
    </w:p>
    <w:p w:rsidR="00C87EA3" w:rsidRPr="00825D9C" w:rsidRDefault="00C87EA3" w:rsidP="00825D9C">
      <w:pPr>
        <w:pStyle w:val="1f4"/>
      </w:pPr>
      <w:r w:rsidRPr="00825D9C">
        <w:lastRenderedPageBreak/>
        <w:t>содержание</w:t>
      </w:r>
    </w:p>
    <w:p w:rsidR="00660D6A" w:rsidRDefault="004821E2">
      <w:pPr>
        <w:pStyle w:val="16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b w:val="0"/>
          <w:bCs/>
          <w:sz w:val="26"/>
          <w:szCs w:val="26"/>
        </w:rPr>
        <w:fldChar w:fldCharType="begin"/>
      </w:r>
      <w:r>
        <w:rPr>
          <w:b w:val="0"/>
          <w:bCs/>
          <w:sz w:val="26"/>
          <w:szCs w:val="26"/>
        </w:rPr>
        <w:instrText xml:space="preserve"> TOC \o "1-3" \h \z \u </w:instrText>
      </w:r>
      <w:r>
        <w:rPr>
          <w:b w:val="0"/>
          <w:bCs/>
          <w:sz w:val="26"/>
          <w:szCs w:val="26"/>
        </w:rPr>
        <w:fldChar w:fldCharType="separate"/>
      </w:r>
      <w:hyperlink w:anchor="_Toc508920839" w:history="1">
        <w:r w:rsidR="00660D6A" w:rsidRPr="00A25B29">
          <w:rPr>
            <w:rStyle w:val="aff8"/>
            <w:noProof/>
          </w:rPr>
          <w:t>1</w:t>
        </w:r>
        <w:r w:rsidR="00660D6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60D6A" w:rsidRPr="00A25B29">
          <w:rPr>
            <w:rStyle w:val="aff8"/>
            <w:noProof/>
          </w:rPr>
          <w:t>Введение</w:t>
        </w:r>
        <w:r w:rsidR="00660D6A">
          <w:rPr>
            <w:noProof/>
            <w:webHidden/>
          </w:rPr>
          <w:tab/>
        </w:r>
        <w:r w:rsidR="00660D6A">
          <w:rPr>
            <w:noProof/>
            <w:webHidden/>
          </w:rPr>
          <w:fldChar w:fldCharType="begin"/>
        </w:r>
        <w:r w:rsidR="00660D6A">
          <w:rPr>
            <w:noProof/>
            <w:webHidden/>
          </w:rPr>
          <w:instrText xml:space="preserve"> PAGEREF _Toc508920839 \h </w:instrText>
        </w:r>
        <w:r w:rsidR="00660D6A">
          <w:rPr>
            <w:noProof/>
            <w:webHidden/>
          </w:rPr>
        </w:r>
        <w:r w:rsidR="00660D6A">
          <w:rPr>
            <w:noProof/>
            <w:webHidden/>
          </w:rPr>
          <w:fldChar w:fldCharType="separate"/>
        </w:r>
        <w:r w:rsidR="00660D6A">
          <w:rPr>
            <w:noProof/>
            <w:webHidden/>
          </w:rPr>
          <w:t>3</w:t>
        </w:r>
        <w:r w:rsidR="00660D6A">
          <w:rPr>
            <w:noProof/>
            <w:webHidden/>
          </w:rPr>
          <w:fldChar w:fldCharType="end"/>
        </w:r>
      </w:hyperlink>
    </w:p>
    <w:p w:rsidR="00660D6A" w:rsidRDefault="00430BD7">
      <w:pPr>
        <w:pStyle w:val="16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8920840" w:history="1">
        <w:r w:rsidR="00660D6A" w:rsidRPr="00A25B29">
          <w:rPr>
            <w:rStyle w:val="aff8"/>
            <w:noProof/>
          </w:rPr>
          <w:t>2</w:t>
        </w:r>
        <w:r w:rsidR="00660D6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60D6A" w:rsidRPr="00A25B29">
          <w:rPr>
            <w:rStyle w:val="aff8"/>
            <w:noProof/>
          </w:rPr>
          <w:t>Основания для разработки</w:t>
        </w:r>
        <w:r w:rsidR="00660D6A">
          <w:rPr>
            <w:noProof/>
            <w:webHidden/>
          </w:rPr>
          <w:tab/>
        </w:r>
        <w:r w:rsidR="00660D6A">
          <w:rPr>
            <w:noProof/>
            <w:webHidden/>
          </w:rPr>
          <w:fldChar w:fldCharType="begin"/>
        </w:r>
        <w:r w:rsidR="00660D6A">
          <w:rPr>
            <w:noProof/>
            <w:webHidden/>
          </w:rPr>
          <w:instrText xml:space="preserve"> PAGEREF _Toc508920840 \h </w:instrText>
        </w:r>
        <w:r w:rsidR="00660D6A">
          <w:rPr>
            <w:noProof/>
            <w:webHidden/>
          </w:rPr>
        </w:r>
        <w:r w:rsidR="00660D6A">
          <w:rPr>
            <w:noProof/>
            <w:webHidden/>
          </w:rPr>
          <w:fldChar w:fldCharType="separate"/>
        </w:r>
        <w:r w:rsidR="00660D6A">
          <w:rPr>
            <w:noProof/>
            <w:webHidden/>
          </w:rPr>
          <w:t>4</w:t>
        </w:r>
        <w:r w:rsidR="00660D6A">
          <w:rPr>
            <w:noProof/>
            <w:webHidden/>
          </w:rPr>
          <w:fldChar w:fldCharType="end"/>
        </w:r>
      </w:hyperlink>
    </w:p>
    <w:p w:rsidR="00660D6A" w:rsidRDefault="00430BD7">
      <w:pPr>
        <w:pStyle w:val="26"/>
        <w:tabs>
          <w:tab w:val="left" w:pos="8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920841" w:history="1">
        <w:r w:rsidR="00660D6A" w:rsidRPr="00A25B29">
          <w:rPr>
            <w:rStyle w:val="aff8"/>
            <w:noProof/>
          </w:rPr>
          <w:t>2.1</w:t>
        </w:r>
        <w:r w:rsidR="00660D6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60D6A" w:rsidRPr="00A25B29">
          <w:rPr>
            <w:rStyle w:val="aff8"/>
            <w:noProof/>
          </w:rPr>
          <w:t>Основания для разработки</w:t>
        </w:r>
        <w:r w:rsidR="00660D6A">
          <w:rPr>
            <w:noProof/>
            <w:webHidden/>
          </w:rPr>
          <w:tab/>
        </w:r>
        <w:r w:rsidR="00660D6A">
          <w:rPr>
            <w:noProof/>
            <w:webHidden/>
          </w:rPr>
          <w:fldChar w:fldCharType="begin"/>
        </w:r>
        <w:r w:rsidR="00660D6A">
          <w:rPr>
            <w:noProof/>
            <w:webHidden/>
          </w:rPr>
          <w:instrText xml:space="preserve"> PAGEREF _Toc508920841 \h </w:instrText>
        </w:r>
        <w:r w:rsidR="00660D6A">
          <w:rPr>
            <w:noProof/>
            <w:webHidden/>
          </w:rPr>
        </w:r>
        <w:r w:rsidR="00660D6A">
          <w:rPr>
            <w:noProof/>
            <w:webHidden/>
          </w:rPr>
          <w:fldChar w:fldCharType="separate"/>
        </w:r>
        <w:r w:rsidR="00660D6A">
          <w:rPr>
            <w:noProof/>
            <w:webHidden/>
          </w:rPr>
          <w:t>4</w:t>
        </w:r>
        <w:r w:rsidR="00660D6A">
          <w:rPr>
            <w:noProof/>
            <w:webHidden/>
          </w:rPr>
          <w:fldChar w:fldCharType="end"/>
        </w:r>
      </w:hyperlink>
    </w:p>
    <w:p w:rsidR="00660D6A" w:rsidRDefault="00430BD7">
      <w:pPr>
        <w:pStyle w:val="26"/>
        <w:tabs>
          <w:tab w:val="left" w:pos="8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920842" w:history="1">
        <w:r w:rsidR="00660D6A" w:rsidRPr="00A25B29">
          <w:rPr>
            <w:rStyle w:val="aff8"/>
            <w:noProof/>
          </w:rPr>
          <w:t>2.2</w:t>
        </w:r>
        <w:r w:rsidR="00660D6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60D6A" w:rsidRPr="00A25B29">
          <w:rPr>
            <w:rStyle w:val="aff8"/>
            <w:noProof/>
          </w:rPr>
          <w:t>Наименование работы и шифр</w:t>
        </w:r>
        <w:r w:rsidR="00660D6A">
          <w:rPr>
            <w:noProof/>
            <w:webHidden/>
          </w:rPr>
          <w:tab/>
        </w:r>
        <w:r w:rsidR="00660D6A">
          <w:rPr>
            <w:noProof/>
            <w:webHidden/>
          </w:rPr>
          <w:fldChar w:fldCharType="begin"/>
        </w:r>
        <w:r w:rsidR="00660D6A">
          <w:rPr>
            <w:noProof/>
            <w:webHidden/>
          </w:rPr>
          <w:instrText xml:space="preserve"> PAGEREF _Toc508920842 \h </w:instrText>
        </w:r>
        <w:r w:rsidR="00660D6A">
          <w:rPr>
            <w:noProof/>
            <w:webHidden/>
          </w:rPr>
        </w:r>
        <w:r w:rsidR="00660D6A">
          <w:rPr>
            <w:noProof/>
            <w:webHidden/>
          </w:rPr>
          <w:fldChar w:fldCharType="separate"/>
        </w:r>
        <w:r w:rsidR="00660D6A">
          <w:rPr>
            <w:noProof/>
            <w:webHidden/>
          </w:rPr>
          <w:t>4</w:t>
        </w:r>
        <w:r w:rsidR="00660D6A">
          <w:rPr>
            <w:noProof/>
            <w:webHidden/>
          </w:rPr>
          <w:fldChar w:fldCharType="end"/>
        </w:r>
      </w:hyperlink>
    </w:p>
    <w:p w:rsidR="00660D6A" w:rsidRDefault="00430BD7">
      <w:pPr>
        <w:pStyle w:val="16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8920843" w:history="1">
        <w:r w:rsidR="00660D6A" w:rsidRPr="00A25B29">
          <w:rPr>
            <w:rStyle w:val="aff8"/>
            <w:noProof/>
          </w:rPr>
          <w:t>3</w:t>
        </w:r>
        <w:r w:rsidR="00660D6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60D6A" w:rsidRPr="00A25B29">
          <w:rPr>
            <w:rStyle w:val="aff8"/>
            <w:noProof/>
          </w:rPr>
          <w:t>Назначение разработки</w:t>
        </w:r>
        <w:r w:rsidR="00660D6A">
          <w:rPr>
            <w:noProof/>
            <w:webHidden/>
          </w:rPr>
          <w:tab/>
        </w:r>
        <w:r w:rsidR="00660D6A">
          <w:rPr>
            <w:noProof/>
            <w:webHidden/>
          </w:rPr>
          <w:fldChar w:fldCharType="begin"/>
        </w:r>
        <w:r w:rsidR="00660D6A">
          <w:rPr>
            <w:noProof/>
            <w:webHidden/>
          </w:rPr>
          <w:instrText xml:space="preserve"> PAGEREF _Toc508920843 \h </w:instrText>
        </w:r>
        <w:r w:rsidR="00660D6A">
          <w:rPr>
            <w:noProof/>
            <w:webHidden/>
          </w:rPr>
        </w:r>
        <w:r w:rsidR="00660D6A">
          <w:rPr>
            <w:noProof/>
            <w:webHidden/>
          </w:rPr>
          <w:fldChar w:fldCharType="separate"/>
        </w:r>
        <w:r w:rsidR="00660D6A">
          <w:rPr>
            <w:noProof/>
            <w:webHidden/>
          </w:rPr>
          <w:t>5</w:t>
        </w:r>
        <w:r w:rsidR="00660D6A">
          <w:rPr>
            <w:noProof/>
            <w:webHidden/>
          </w:rPr>
          <w:fldChar w:fldCharType="end"/>
        </w:r>
      </w:hyperlink>
    </w:p>
    <w:p w:rsidR="00660D6A" w:rsidRDefault="00430BD7">
      <w:pPr>
        <w:pStyle w:val="16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8920844" w:history="1">
        <w:r w:rsidR="00660D6A" w:rsidRPr="00A25B29">
          <w:rPr>
            <w:rStyle w:val="aff8"/>
            <w:noProof/>
          </w:rPr>
          <w:t>4</w:t>
        </w:r>
        <w:r w:rsidR="00660D6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60D6A" w:rsidRPr="00A25B29">
          <w:rPr>
            <w:rStyle w:val="aff8"/>
            <w:noProof/>
          </w:rPr>
          <w:t>Требования к программному модулю</w:t>
        </w:r>
        <w:r w:rsidR="00660D6A">
          <w:rPr>
            <w:noProof/>
            <w:webHidden/>
          </w:rPr>
          <w:tab/>
        </w:r>
        <w:r w:rsidR="00660D6A">
          <w:rPr>
            <w:noProof/>
            <w:webHidden/>
          </w:rPr>
          <w:fldChar w:fldCharType="begin"/>
        </w:r>
        <w:r w:rsidR="00660D6A">
          <w:rPr>
            <w:noProof/>
            <w:webHidden/>
          </w:rPr>
          <w:instrText xml:space="preserve"> PAGEREF _Toc508920844 \h </w:instrText>
        </w:r>
        <w:r w:rsidR="00660D6A">
          <w:rPr>
            <w:noProof/>
            <w:webHidden/>
          </w:rPr>
        </w:r>
        <w:r w:rsidR="00660D6A">
          <w:rPr>
            <w:noProof/>
            <w:webHidden/>
          </w:rPr>
          <w:fldChar w:fldCharType="separate"/>
        </w:r>
        <w:r w:rsidR="00660D6A">
          <w:rPr>
            <w:noProof/>
            <w:webHidden/>
          </w:rPr>
          <w:t>6</w:t>
        </w:r>
        <w:r w:rsidR="00660D6A">
          <w:rPr>
            <w:noProof/>
            <w:webHidden/>
          </w:rPr>
          <w:fldChar w:fldCharType="end"/>
        </w:r>
      </w:hyperlink>
    </w:p>
    <w:p w:rsidR="00660D6A" w:rsidRDefault="00430BD7">
      <w:pPr>
        <w:pStyle w:val="26"/>
        <w:tabs>
          <w:tab w:val="left" w:pos="8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920845" w:history="1">
        <w:r w:rsidR="00660D6A" w:rsidRPr="00A25B29">
          <w:rPr>
            <w:rStyle w:val="aff8"/>
            <w:noProof/>
          </w:rPr>
          <w:t>4.1</w:t>
        </w:r>
        <w:r w:rsidR="00660D6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60D6A" w:rsidRPr="00A25B29">
          <w:rPr>
            <w:rStyle w:val="aff8"/>
            <w:noProof/>
          </w:rPr>
          <w:t>Требования к функциональным характеристикам</w:t>
        </w:r>
        <w:r w:rsidR="00660D6A">
          <w:rPr>
            <w:noProof/>
            <w:webHidden/>
          </w:rPr>
          <w:tab/>
        </w:r>
        <w:r w:rsidR="00660D6A">
          <w:rPr>
            <w:noProof/>
            <w:webHidden/>
          </w:rPr>
          <w:fldChar w:fldCharType="begin"/>
        </w:r>
        <w:r w:rsidR="00660D6A">
          <w:rPr>
            <w:noProof/>
            <w:webHidden/>
          </w:rPr>
          <w:instrText xml:space="preserve"> PAGEREF _Toc508920845 \h </w:instrText>
        </w:r>
        <w:r w:rsidR="00660D6A">
          <w:rPr>
            <w:noProof/>
            <w:webHidden/>
          </w:rPr>
        </w:r>
        <w:r w:rsidR="00660D6A">
          <w:rPr>
            <w:noProof/>
            <w:webHidden/>
          </w:rPr>
          <w:fldChar w:fldCharType="separate"/>
        </w:r>
        <w:r w:rsidR="00660D6A">
          <w:rPr>
            <w:noProof/>
            <w:webHidden/>
          </w:rPr>
          <w:t>6</w:t>
        </w:r>
        <w:r w:rsidR="00660D6A">
          <w:rPr>
            <w:noProof/>
            <w:webHidden/>
          </w:rPr>
          <w:fldChar w:fldCharType="end"/>
        </w:r>
      </w:hyperlink>
    </w:p>
    <w:p w:rsidR="00660D6A" w:rsidRDefault="00430BD7">
      <w:pPr>
        <w:pStyle w:val="3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08920846" w:history="1">
        <w:r w:rsidR="00660D6A" w:rsidRPr="00A25B29">
          <w:rPr>
            <w:rStyle w:val="aff8"/>
            <w:noProof/>
          </w:rPr>
          <w:t>4.1.1</w:t>
        </w:r>
        <w:r w:rsidR="00660D6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60D6A" w:rsidRPr="00A25B29">
          <w:rPr>
            <w:rStyle w:val="aff8"/>
            <w:noProof/>
          </w:rPr>
          <w:t>Состав выполняемых функций</w:t>
        </w:r>
        <w:r w:rsidR="00660D6A">
          <w:rPr>
            <w:noProof/>
            <w:webHidden/>
          </w:rPr>
          <w:tab/>
        </w:r>
        <w:r w:rsidR="00660D6A">
          <w:rPr>
            <w:noProof/>
            <w:webHidden/>
          </w:rPr>
          <w:fldChar w:fldCharType="begin"/>
        </w:r>
        <w:r w:rsidR="00660D6A">
          <w:rPr>
            <w:noProof/>
            <w:webHidden/>
          </w:rPr>
          <w:instrText xml:space="preserve"> PAGEREF _Toc508920846 \h </w:instrText>
        </w:r>
        <w:r w:rsidR="00660D6A">
          <w:rPr>
            <w:noProof/>
            <w:webHidden/>
          </w:rPr>
        </w:r>
        <w:r w:rsidR="00660D6A">
          <w:rPr>
            <w:noProof/>
            <w:webHidden/>
          </w:rPr>
          <w:fldChar w:fldCharType="separate"/>
        </w:r>
        <w:r w:rsidR="00660D6A">
          <w:rPr>
            <w:noProof/>
            <w:webHidden/>
          </w:rPr>
          <w:t>6</w:t>
        </w:r>
        <w:r w:rsidR="00660D6A">
          <w:rPr>
            <w:noProof/>
            <w:webHidden/>
          </w:rPr>
          <w:fldChar w:fldCharType="end"/>
        </w:r>
      </w:hyperlink>
    </w:p>
    <w:p w:rsidR="00660D6A" w:rsidRDefault="00430BD7">
      <w:pPr>
        <w:pStyle w:val="3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08920847" w:history="1">
        <w:r w:rsidR="00660D6A" w:rsidRPr="00A25B29">
          <w:rPr>
            <w:rStyle w:val="aff8"/>
            <w:noProof/>
          </w:rPr>
          <w:t>4.1.2</w:t>
        </w:r>
        <w:r w:rsidR="00660D6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60D6A" w:rsidRPr="00A25B29">
          <w:rPr>
            <w:rStyle w:val="aff8"/>
            <w:noProof/>
          </w:rPr>
          <w:t>Организация входных и выходных данных</w:t>
        </w:r>
        <w:r w:rsidR="00660D6A">
          <w:rPr>
            <w:noProof/>
            <w:webHidden/>
          </w:rPr>
          <w:tab/>
        </w:r>
        <w:r w:rsidR="00660D6A">
          <w:rPr>
            <w:noProof/>
            <w:webHidden/>
          </w:rPr>
          <w:fldChar w:fldCharType="begin"/>
        </w:r>
        <w:r w:rsidR="00660D6A">
          <w:rPr>
            <w:noProof/>
            <w:webHidden/>
          </w:rPr>
          <w:instrText xml:space="preserve"> PAGEREF _Toc508920847 \h </w:instrText>
        </w:r>
        <w:r w:rsidR="00660D6A">
          <w:rPr>
            <w:noProof/>
            <w:webHidden/>
          </w:rPr>
        </w:r>
        <w:r w:rsidR="00660D6A">
          <w:rPr>
            <w:noProof/>
            <w:webHidden/>
          </w:rPr>
          <w:fldChar w:fldCharType="separate"/>
        </w:r>
        <w:r w:rsidR="00660D6A">
          <w:rPr>
            <w:noProof/>
            <w:webHidden/>
          </w:rPr>
          <w:t>6</w:t>
        </w:r>
        <w:r w:rsidR="00660D6A">
          <w:rPr>
            <w:noProof/>
            <w:webHidden/>
          </w:rPr>
          <w:fldChar w:fldCharType="end"/>
        </w:r>
      </w:hyperlink>
    </w:p>
    <w:p w:rsidR="00660D6A" w:rsidRDefault="00430BD7">
      <w:pPr>
        <w:pStyle w:val="26"/>
        <w:tabs>
          <w:tab w:val="left" w:pos="8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920848" w:history="1">
        <w:r w:rsidR="00660D6A" w:rsidRPr="00A25B29">
          <w:rPr>
            <w:rStyle w:val="aff8"/>
            <w:noProof/>
          </w:rPr>
          <w:t>4.2</w:t>
        </w:r>
        <w:r w:rsidR="00660D6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60D6A" w:rsidRPr="00A25B29">
          <w:rPr>
            <w:rStyle w:val="aff8"/>
            <w:noProof/>
          </w:rPr>
          <w:t>Требования к надежности</w:t>
        </w:r>
        <w:r w:rsidR="00660D6A">
          <w:rPr>
            <w:noProof/>
            <w:webHidden/>
          </w:rPr>
          <w:tab/>
        </w:r>
        <w:r w:rsidR="00660D6A">
          <w:rPr>
            <w:noProof/>
            <w:webHidden/>
          </w:rPr>
          <w:fldChar w:fldCharType="begin"/>
        </w:r>
        <w:r w:rsidR="00660D6A">
          <w:rPr>
            <w:noProof/>
            <w:webHidden/>
          </w:rPr>
          <w:instrText xml:space="preserve"> PAGEREF _Toc508920848 \h </w:instrText>
        </w:r>
        <w:r w:rsidR="00660D6A">
          <w:rPr>
            <w:noProof/>
            <w:webHidden/>
          </w:rPr>
        </w:r>
        <w:r w:rsidR="00660D6A">
          <w:rPr>
            <w:noProof/>
            <w:webHidden/>
          </w:rPr>
          <w:fldChar w:fldCharType="separate"/>
        </w:r>
        <w:r w:rsidR="00660D6A">
          <w:rPr>
            <w:noProof/>
            <w:webHidden/>
          </w:rPr>
          <w:t>6</w:t>
        </w:r>
        <w:r w:rsidR="00660D6A">
          <w:rPr>
            <w:noProof/>
            <w:webHidden/>
          </w:rPr>
          <w:fldChar w:fldCharType="end"/>
        </w:r>
      </w:hyperlink>
    </w:p>
    <w:p w:rsidR="00660D6A" w:rsidRDefault="00430BD7">
      <w:pPr>
        <w:pStyle w:val="26"/>
        <w:tabs>
          <w:tab w:val="left" w:pos="8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920849" w:history="1">
        <w:r w:rsidR="00660D6A" w:rsidRPr="00A25B29">
          <w:rPr>
            <w:rStyle w:val="aff8"/>
            <w:noProof/>
          </w:rPr>
          <w:t>4.3</w:t>
        </w:r>
        <w:r w:rsidR="00660D6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60D6A" w:rsidRPr="00A25B29">
          <w:rPr>
            <w:rStyle w:val="aff8"/>
            <w:noProof/>
          </w:rPr>
          <w:t>Условия эксплуатации</w:t>
        </w:r>
        <w:r w:rsidR="00660D6A">
          <w:rPr>
            <w:noProof/>
            <w:webHidden/>
          </w:rPr>
          <w:tab/>
        </w:r>
        <w:r w:rsidR="00660D6A">
          <w:rPr>
            <w:noProof/>
            <w:webHidden/>
          </w:rPr>
          <w:fldChar w:fldCharType="begin"/>
        </w:r>
        <w:r w:rsidR="00660D6A">
          <w:rPr>
            <w:noProof/>
            <w:webHidden/>
          </w:rPr>
          <w:instrText xml:space="preserve"> PAGEREF _Toc508920849 \h </w:instrText>
        </w:r>
        <w:r w:rsidR="00660D6A">
          <w:rPr>
            <w:noProof/>
            <w:webHidden/>
          </w:rPr>
        </w:r>
        <w:r w:rsidR="00660D6A">
          <w:rPr>
            <w:noProof/>
            <w:webHidden/>
          </w:rPr>
          <w:fldChar w:fldCharType="separate"/>
        </w:r>
        <w:r w:rsidR="00660D6A">
          <w:rPr>
            <w:noProof/>
            <w:webHidden/>
          </w:rPr>
          <w:t>6</w:t>
        </w:r>
        <w:r w:rsidR="00660D6A">
          <w:rPr>
            <w:noProof/>
            <w:webHidden/>
          </w:rPr>
          <w:fldChar w:fldCharType="end"/>
        </w:r>
      </w:hyperlink>
    </w:p>
    <w:p w:rsidR="00660D6A" w:rsidRDefault="00430BD7">
      <w:pPr>
        <w:pStyle w:val="26"/>
        <w:tabs>
          <w:tab w:val="left" w:pos="8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920850" w:history="1">
        <w:r w:rsidR="00660D6A" w:rsidRPr="00A25B29">
          <w:rPr>
            <w:rStyle w:val="aff8"/>
            <w:noProof/>
          </w:rPr>
          <w:t>4.4</w:t>
        </w:r>
        <w:r w:rsidR="00660D6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60D6A" w:rsidRPr="00A25B29">
          <w:rPr>
            <w:rStyle w:val="aff8"/>
            <w:noProof/>
          </w:rPr>
          <w:t>Требования к составу и параметрам технических средств</w:t>
        </w:r>
        <w:r w:rsidR="00660D6A">
          <w:rPr>
            <w:noProof/>
            <w:webHidden/>
          </w:rPr>
          <w:tab/>
        </w:r>
        <w:r w:rsidR="00660D6A">
          <w:rPr>
            <w:noProof/>
            <w:webHidden/>
          </w:rPr>
          <w:fldChar w:fldCharType="begin"/>
        </w:r>
        <w:r w:rsidR="00660D6A">
          <w:rPr>
            <w:noProof/>
            <w:webHidden/>
          </w:rPr>
          <w:instrText xml:space="preserve"> PAGEREF _Toc508920850 \h </w:instrText>
        </w:r>
        <w:r w:rsidR="00660D6A">
          <w:rPr>
            <w:noProof/>
            <w:webHidden/>
          </w:rPr>
        </w:r>
        <w:r w:rsidR="00660D6A">
          <w:rPr>
            <w:noProof/>
            <w:webHidden/>
          </w:rPr>
          <w:fldChar w:fldCharType="separate"/>
        </w:r>
        <w:r w:rsidR="00660D6A">
          <w:rPr>
            <w:noProof/>
            <w:webHidden/>
          </w:rPr>
          <w:t>6</w:t>
        </w:r>
        <w:r w:rsidR="00660D6A">
          <w:rPr>
            <w:noProof/>
            <w:webHidden/>
          </w:rPr>
          <w:fldChar w:fldCharType="end"/>
        </w:r>
      </w:hyperlink>
    </w:p>
    <w:p w:rsidR="00660D6A" w:rsidRDefault="00430BD7">
      <w:pPr>
        <w:pStyle w:val="26"/>
        <w:tabs>
          <w:tab w:val="left" w:pos="8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920851" w:history="1">
        <w:r w:rsidR="00660D6A" w:rsidRPr="00A25B29">
          <w:rPr>
            <w:rStyle w:val="aff8"/>
            <w:noProof/>
          </w:rPr>
          <w:t>4.5</w:t>
        </w:r>
        <w:r w:rsidR="00660D6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60D6A" w:rsidRPr="00A25B29">
          <w:rPr>
            <w:rStyle w:val="aff8"/>
            <w:noProof/>
          </w:rPr>
          <w:t>Требования к информационной и программной совместимости</w:t>
        </w:r>
        <w:r w:rsidR="00660D6A">
          <w:rPr>
            <w:noProof/>
            <w:webHidden/>
          </w:rPr>
          <w:tab/>
        </w:r>
        <w:r w:rsidR="00660D6A">
          <w:rPr>
            <w:noProof/>
            <w:webHidden/>
          </w:rPr>
          <w:fldChar w:fldCharType="begin"/>
        </w:r>
        <w:r w:rsidR="00660D6A">
          <w:rPr>
            <w:noProof/>
            <w:webHidden/>
          </w:rPr>
          <w:instrText xml:space="preserve"> PAGEREF _Toc508920851 \h </w:instrText>
        </w:r>
        <w:r w:rsidR="00660D6A">
          <w:rPr>
            <w:noProof/>
            <w:webHidden/>
          </w:rPr>
        </w:r>
        <w:r w:rsidR="00660D6A">
          <w:rPr>
            <w:noProof/>
            <w:webHidden/>
          </w:rPr>
          <w:fldChar w:fldCharType="separate"/>
        </w:r>
        <w:r w:rsidR="00660D6A">
          <w:rPr>
            <w:noProof/>
            <w:webHidden/>
          </w:rPr>
          <w:t>7</w:t>
        </w:r>
        <w:r w:rsidR="00660D6A">
          <w:rPr>
            <w:noProof/>
            <w:webHidden/>
          </w:rPr>
          <w:fldChar w:fldCharType="end"/>
        </w:r>
      </w:hyperlink>
    </w:p>
    <w:p w:rsidR="00660D6A" w:rsidRDefault="00430BD7">
      <w:pPr>
        <w:pStyle w:val="26"/>
        <w:tabs>
          <w:tab w:val="left" w:pos="8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920852" w:history="1">
        <w:r w:rsidR="00660D6A" w:rsidRPr="00A25B29">
          <w:rPr>
            <w:rStyle w:val="aff8"/>
            <w:noProof/>
          </w:rPr>
          <w:t>4.6</w:t>
        </w:r>
        <w:r w:rsidR="00660D6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60D6A" w:rsidRPr="00A25B29">
          <w:rPr>
            <w:rStyle w:val="aff8"/>
            <w:noProof/>
          </w:rPr>
          <w:t>Требования к маркировке и упаковке</w:t>
        </w:r>
        <w:r w:rsidR="00660D6A">
          <w:rPr>
            <w:noProof/>
            <w:webHidden/>
          </w:rPr>
          <w:tab/>
        </w:r>
        <w:r w:rsidR="00660D6A">
          <w:rPr>
            <w:noProof/>
            <w:webHidden/>
          </w:rPr>
          <w:fldChar w:fldCharType="begin"/>
        </w:r>
        <w:r w:rsidR="00660D6A">
          <w:rPr>
            <w:noProof/>
            <w:webHidden/>
          </w:rPr>
          <w:instrText xml:space="preserve"> PAGEREF _Toc508920852 \h </w:instrText>
        </w:r>
        <w:r w:rsidR="00660D6A">
          <w:rPr>
            <w:noProof/>
            <w:webHidden/>
          </w:rPr>
        </w:r>
        <w:r w:rsidR="00660D6A">
          <w:rPr>
            <w:noProof/>
            <w:webHidden/>
          </w:rPr>
          <w:fldChar w:fldCharType="separate"/>
        </w:r>
        <w:r w:rsidR="00660D6A">
          <w:rPr>
            <w:noProof/>
            <w:webHidden/>
          </w:rPr>
          <w:t>7</w:t>
        </w:r>
        <w:r w:rsidR="00660D6A">
          <w:rPr>
            <w:noProof/>
            <w:webHidden/>
          </w:rPr>
          <w:fldChar w:fldCharType="end"/>
        </w:r>
      </w:hyperlink>
    </w:p>
    <w:p w:rsidR="00660D6A" w:rsidRDefault="00430BD7">
      <w:pPr>
        <w:pStyle w:val="26"/>
        <w:tabs>
          <w:tab w:val="left" w:pos="8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920853" w:history="1">
        <w:r w:rsidR="00660D6A" w:rsidRPr="00A25B29">
          <w:rPr>
            <w:rStyle w:val="aff8"/>
            <w:noProof/>
          </w:rPr>
          <w:t>4.7</w:t>
        </w:r>
        <w:r w:rsidR="00660D6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60D6A" w:rsidRPr="00A25B29">
          <w:rPr>
            <w:rStyle w:val="aff8"/>
            <w:noProof/>
          </w:rPr>
          <w:t>Требования к транспортированию и хранению</w:t>
        </w:r>
        <w:r w:rsidR="00660D6A">
          <w:rPr>
            <w:noProof/>
            <w:webHidden/>
          </w:rPr>
          <w:tab/>
        </w:r>
        <w:r w:rsidR="00660D6A">
          <w:rPr>
            <w:noProof/>
            <w:webHidden/>
          </w:rPr>
          <w:fldChar w:fldCharType="begin"/>
        </w:r>
        <w:r w:rsidR="00660D6A">
          <w:rPr>
            <w:noProof/>
            <w:webHidden/>
          </w:rPr>
          <w:instrText xml:space="preserve"> PAGEREF _Toc508920853 \h </w:instrText>
        </w:r>
        <w:r w:rsidR="00660D6A">
          <w:rPr>
            <w:noProof/>
            <w:webHidden/>
          </w:rPr>
        </w:r>
        <w:r w:rsidR="00660D6A">
          <w:rPr>
            <w:noProof/>
            <w:webHidden/>
          </w:rPr>
          <w:fldChar w:fldCharType="separate"/>
        </w:r>
        <w:r w:rsidR="00660D6A">
          <w:rPr>
            <w:noProof/>
            <w:webHidden/>
          </w:rPr>
          <w:t>7</w:t>
        </w:r>
        <w:r w:rsidR="00660D6A">
          <w:rPr>
            <w:noProof/>
            <w:webHidden/>
          </w:rPr>
          <w:fldChar w:fldCharType="end"/>
        </w:r>
      </w:hyperlink>
    </w:p>
    <w:p w:rsidR="00660D6A" w:rsidRDefault="00430BD7">
      <w:pPr>
        <w:pStyle w:val="26"/>
        <w:tabs>
          <w:tab w:val="left" w:pos="8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920854" w:history="1">
        <w:r w:rsidR="00660D6A" w:rsidRPr="00A25B29">
          <w:rPr>
            <w:rStyle w:val="aff8"/>
            <w:noProof/>
          </w:rPr>
          <w:t>4.8</w:t>
        </w:r>
        <w:r w:rsidR="00660D6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60D6A" w:rsidRPr="00A25B29">
          <w:rPr>
            <w:rStyle w:val="aff8"/>
            <w:noProof/>
          </w:rPr>
          <w:t>Специальные требования</w:t>
        </w:r>
        <w:r w:rsidR="00660D6A">
          <w:rPr>
            <w:noProof/>
            <w:webHidden/>
          </w:rPr>
          <w:tab/>
        </w:r>
        <w:r w:rsidR="00660D6A">
          <w:rPr>
            <w:noProof/>
            <w:webHidden/>
          </w:rPr>
          <w:fldChar w:fldCharType="begin"/>
        </w:r>
        <w:r w:rsidR="00660D6A">
          <w:rPr>
            <w:noProof/>
            <w:webHidden/>
          </w:rPr>
          <w:instrText xml:space="preserve"> PAGEREF _Toc508920854 \h </w:instrText>
        </w:r>
        <w:r w:rsidR="00660D6A">
          <w:rPr>
            <w:noProof/>
            <w:webHidden/>
          </w:rPr>
        </w:r>
        <w:r w:rsidR="00660D6A">
          <w:rPr>
            <w:noProof/>
            <w:webHidden/>
          </w:rPr>
          <w:fldChar w:fldCharType="separate"/>
        </w:r>
        <w:r w:rsidR="00660D6A">
          <w:rPr>
            <w:noProof/>
            <w:webHidden/>
          </w:rPr>
          <w:t>7</w:t>
        </w:r>
        <w:r w:rsidR="00660D6A">
          <w:rPr>
            <w:noProof/>
            <w:webHidden/>
          </w:rPr>
          <w:fldChar w:fldCharType="end"/>
        </w:r>
      </w:hyperlink>
    </w:p>
    <w:p w:rsidR="00660D6A" w:rsidRDefault="00430BD7">
      <w:pPr>
        <w:pStyle w:val="16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8920855" w:history="1">
        <w:r w:rsidR="00660D6A" w:rsidRPr="00A25B29">
          <w:rPr>
            <w:rStyle w:val="aff8"/>
            <w:noProof/>
          </w:rPr>
          <w:t>5</w:t>
        </w:r>
        <w:r w:rsidR="00660D6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60D6A" w:rsidRPr="00A25B29">
          <w:rPr>
            <w:rStyle w:val="aff8"/>
            <w:noProof/>
          </w:rPr>
          <w:t>Требования к программной документации</w:t>
        </w:r>
        <w:r w:rsidR="00660D6A">
          <w:rPr>
            <w:noProof/>
            <w:webHidden/>
          </w:rPr>
          <w:tab/>
        </w:r>
        <w:r w:rsidR="00660D6A">
          <w:rPr>
            <w:noProof/>
            <w:webHidden/>
          </w:rPr>
          <w:fldChar w:fldCharType="begin"/>
        </w:r>
        <w:r w:rsidR="00660D6A">
          <w:rPr>
            <w:noProof/>
            <w:webHidden/>
          </w:rPr>
          <w:instrText xml:space="preserve"> PAGEREF _Toc508920855 \h </w:instrText>
        </w:r>
        <w:r w:rsidR="00660D6A">
          <w:rPr>
            <w:noProof/>
            <w:webHidden/>
          </w:rPr>
        </w:r>
        <w:r w:rsidR="00660D6A">
          <w:rPr>
            <w:noProof/>
            <w:webHidden/>
          </w:rPr>
          <w:fldChar w:fldCharType="separate"/>
        </w:r>
        <w:r w:rsidR="00660D6A">
          <w:rPr>
            <w:noProof/>
            <w:webHidden/>
          </w:rPr>
          <w:t>8</w:t>
        </w:r>
        <w:r w:rsidR="00660D6A">
          <w:rPr>
            <w:noProof/>
            <w:webHidden/>
          </w:rPr>
          <w:fldChar w:fldCharType="end"/>
        </w:r>
      </w:hyperlink>
    </w:p>
    <w:p w:rsidR="00660D6A" w:rsidRDefault="00430BD7">
      <w:pPr>
        <w:pStyle w:val="16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8920856" w:history="1">
        <w:r w:rsidR="00660D6A" w:rsidRPr="00A25B29">
          <w:rPr>
            <w:rStyle w:val="aff8"/>
            <w:noProof/>
          </w:rPr>
          <w:t>6</w:t>
        </w:r>
        <w:r w:rsidR="00660D6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60D6A" w:rsidRPr="00A25B29">
          <w:rPr>
            <w:rStyle w:val="aff8"/>
            <w:noProof/>
          </w:rPr>
          <w:t>Технико-экономические показатели</w:t>
        </w:r>
        <w:r w:rsidR="00660D6A">
          <w:rPr>
            <w:noProof/>
            <w:webHidden/>
          </w:rPr>
          <w:tab/>
        </w:r>
        <w:r w:rsidR="00660D6A">
          <w:rPr>
            <w:noProof/>
            <w:webHidden/>
          </w:rPr>
          <w:fldChar w:fldCharType="begin"/>
        </w:r>
        <w:r w:rsidR="00660D6A">
          <w:rPr>
            <w:noProof/>
            <w:webHidden/>
          </w:rPr>
          <w:instrText xml:space="preserve"> PAGEREF _Toc508920856 \h </w:instrText>
        </w:r>
        <w:r w:rsidR="00660D6A">
          <w:rPr>
            <w:noProof/>
            <w:webHidden/>
          </w:rPr>
        </w:r>
        <w:r w:rsidR="00660D6A">
          <w:rPr>
            <w:noProof/>
            <w:webHidden/>
          </w:rPr>
          <w:fldChar w:fldCharType="separate"/>
        </w:r>
        <w:r w:rsidR="00660D6A">
          <w:rPr>
            <w:noProof/>
            <w:webHidden/>
          </w:rPr>
          <w:t>9</w:t>
        </w:r>
        <w:r w:rsidR="00660D6A">
          <w:rPr>
            <w:noProof/>
            <w:webHidden/>
          </w:rPr>
          <w:fldChar w:fldCharType="end"/>
        </w:r>
      </w:hyperlink>
    </w:p>
    <w:p w:rsidR="00660D6A" w:rsidRDefault="00430BD7">
      <w:pPr>
        <w:pStyle w:val="16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8920857" w:history="1">
        <w:r w:rsidR="00660D6A" w:rsidRPr="00A25B29">
          <w:rPr>
            <w:rStyle w:val="aff8"/>
            <w:noProof/>
          </w:rPr>
          <w:t>7</w:t>
        </w:r>
        <w:r w:rsidR="00660D6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60D6A" w:rsidRPr="00A25B29">
          <w:rPr>
            <w:rStyle w:val="aff8"/>
            <w:noProof/>
          </w:rPr>
          <w:t>Стадии и этапы разработки</w:t>
        </w:r>
        <w:r w:rsidR="00660D6A">
          <w:rPr>
            <w:noProof/>
            <w:webHidden/>
          </w:rPr>
          <w:tab/>
        </w:r>
        <w:r w:rsidR="00660D6A">
          <w:rPr>
            <w:noProof/>
            <w:webHidden/>
          </w:rPr>
          <w:fldChar w:fldCharType="begin"/>
        </w:r>
        <w:r w:rsidR="00660D6A">
          <w:rPr>
            <w:noProof/>
            <w:webHidden/>
          </w:rPr>
          <w:instrText xml:space="preserve"> PAGEREF _Toc508920857 \h </w:instrText>
        </w:r>
        <w:r w:rsidR="00660D6A">
          <w:rPr>
            <w:noProof/>
            <w:webHidden/>
          </w:rPr>
        </w:r>
        <w:r w:rsidR="00660D6A">
          <w:rPr>
            <w:noProof/>
            <w:webHidden/>
          </w:rPr>
          <w:fldChar w:fldCharType="separate"/>
        </w:r>
        <w:r w:rsidR="00660D6A">
          <w:rPr>
            <w:noProof/>
            <w:webHidden/>
          </w:rPr>
          <w:t>10</w:t>
        </w:r>
        <w:r w:rsidR="00660D6A">
          <w:rPr>
            <w:noProof/>
            <w:webHidden/>
          </w:rPr>
          <w:fldChar w:fldCharType="end"/>
        </w:r>
      </w:hyperlink>
    </w:p>
    <w:p w:rsidR="00660D6A" w:rsidRDefault="00430BD7">
      <w:pPr>
        <w:pStyle w:val="16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8920858" w:history="1">
        <w:r w:rsidR="00660D6A" w:rsidRPr="00A25B29">
          <w:rPr>
            <w:rStyle w:val="aff8"/>
            <w:noProof/>
          </w:rPr>
          <w:t>8</w:t>
        </w:r>
        <w:r w:rsidR="00660D6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60D6A" w:rsidRPr="00A25B29">
          <w:rPr>
            <w:rStyle w:val="aff8"/>
            <w:noProof/>
          </w:rPr>
          <w:t>Порядок контроля и приемки</w:t>
        </w:r>
        <w:r w:rsidR="00660D6A">
          <w:rPr>
            <w:noProof/>
            <w:webHidden/>
          </w:rPr>
          <w:tab/>
        </w:r>
        <w:r w:rsidR="00660D6A">
          <w:rPr>
            <w:noProof/>
            <w:webHidden/>
          </w:rPr>
          <w:fldChar w:fldCharType="begin"/>
        </w:r>
        <w:r w:rsidR="00660D6A">
          <w:rPr>
            <w:noProof/>
            <w:webHidden/>
          </w:rPr>
          <w:instrText xml:space="preserve"> PAGEREF _Toc508920858 \h </w:instrText>
        </w:r>
        <w:r w:rsidR="00660D6A">
          <w:rPr>
            <w:noProof/>
            <w:webHidden/>
          </w:rPr>
        </w:r>
        <w:r w:rsidR="00660D6A">
          <w:rPr>
            <w:noProof/>
            <w:webHidden/>
          </w:rPr>
          <w:fldChar w:fldCharType="separate"/>
        </w:r>
        <w:r w:rsidR="00660D6A">
          <w:rPr>
            <w:noProof/>
            <w:webHidden/>
          </w:rPr>
          <w:t>11</w:t>
        </w:r>
        <w:r w:rsidR="00660D6A">
          <w:rPr>
            <w:noProof/>
            <w:webHidden/>
          </w:rPr>
          <w:fldChar w:fldCharType="end"/>
        </w:r>
      </w:hyperlink>
    </w:p>
    <w:p w:rsidR="00660D6A" w:rsidRDefault="00430BD7">
      <w:pPr>
        <w:pStyle w:val="16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8920859" w:history="1">
        <w:r w:rsidR="00660D6A" w:rsidRPr="00A25B29">
          <w:rPr>
            <w:rStyle w:val="aff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ПРИЛОЖЕНИЕ 1</w:t>
        </w:r>
        <w:r w:rsidR="00660D6A">
          <w:rPr>
            <w:noProof/>
            <w:webHidden/>
          </w:rPr>
          <w:tab/>
        </w:r>
        <w:r w:rsidR="00660D6A">
          <w:rPr>
            <w:noProof/>
            <w:webHidden/>
          </w:rPr>
          <w:fldChar w:fldCharType="begin"/>
        </w:r>
        <w:r w:rsidR="00660D6A">
          <w:rPr>
            <w:noProof/>
            <w:webHidden/>
          </w:rPr>
          <w:instrText xml:space="preserve"> PAGEREF _Toc508920859 \h </w:instrText>
        </w:r>
        <w:r w:rsidR="00660D6A">
          <w:rPr>
            <w:noProof/>
            <w:webHidden/>
          </w:rPr>
        </w:r>
        <w:r w:rsidR="00660D6A">
          <w:rPr>
            <w:noProof/>
            <w:webHidden/>
          </w:rPr>
          <w:fldChar w:fldCharType="separate"/>
        </w:r>
        <w:r w:rsidR="00660D6A">
          <w:rPr>
            <w:noProof/>
            <w:webHidden/>
          </w:rPr>
          <w:t>12</w:t>
        </w:r>
        <w:r w:rsidR="00660D6A">
          <w:rPr>
            <w:noProof/>
            <w:webHidden/>
          </w:rPr>
          <w:fldChar w:fldCharType="end"/>
        </w:r>
      </w:hyperlink>
    </w:p>
    <w:p w:rsidR="00660D6A" w:rsidRDefault="00430BD7">
      <w:pPr>
        <w:pStyle w:val="16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8920860" w:history="1">
        <w:r w:rsidR="00660D6A" w:rsidRPr="00A25B29">
          <w:rPr>
            <w:rStyle w:val="aff8"/>
            <w:noProof/>
          </w:rPr>
          <w:t>Перечень терминов и сокращений</w:t>
        </w:r>
        <w:r w:rsidR="00660D6A">
          <w:rPr>
            <w:noProof/>
            <w:webHidden/>
          </w:rPr>
          <w:tab/>
        </w:r>
        <w:r w:rsidR="00660D6A">
          <w:rPr>
            <w:noProof/>
            <w:webHidden/>
          </w:rPr>
          <w:fldChar w:fldCharType="begin"/>
        </w:r>
        <w:r w:rsidR="00660D6A">
          <w:rPr>
            <w:noProof/>
            <w:webHidden/>
          </w:rPr>
          <w:instrText xml:space="preserve"> PAGEREF _Toc508920860 \h </w:instrText>
        </w:r>
        <w:r w:rsidR="00660D6A">
          <w:rPr>
            <w:noProof/>
            <w:webHidden/>
          </w:rPr>
        </w:r>
        <w:r w:rsidR="00660D6A">
          <w:rPr>
            <w:noProof/>
            <w:webHidden/>
          </w:rPr>
          <w:fldChar w:fldCharType="separate"/>
        </w:r>
        <w:r w:rsidR="00660D6A">
          <w:rPr>
            <w:noProof/>
            <w:webHidden/>
          </w:rPr>
          <w:t>13</w:t>
        </w:r>
        <w:r w:rsidR="00660D6A">
          <w:rPr>
            <w:noProof/>
            <w:webHidden/>
          </w:rPr>
          <w:fldChar w:fldCharType="end"/>
        </w:r>
      </w:hyperlink>
    </w:p>
    <w:p w:rsidR="002274ED" w:rsidRDefault="004821E2" w:rsidP="008F2C08">
      <w:pPr>
        <w:pStyle w:val="11"/>
      </w:pPr>
      <w:r>
        <w:rPr>
          <w:bCs/>
          <w:sz w:val="26"/>
          <w:szCs w:val="26"/>
        </w:rPr>
        <w:lastRenderedPageBreak/>
        <w:fldChar w:fldCharType="end"/>
      </w:r>
      <w:bookmarkStart w:id="1" w:name="_Toc508920839"/>
      <w:r w:rsidR="0014006D" w:rsidRPr="00EE38CF">
        <w:t>Введение</w:t>
      </w:r>
      <w:bookmarkEnd w:id="1"/>
    </w:p>
    <w:p w:rsidR="00D17E81" w:rsidRPr="00634E82" w:rsidRDefault="004F1A05" w:rsidP="00634E82">
      <w:pPr>
        <w:pStyle w:val="afff2"/>
      </w:pPr>
      <w:r w:rsidRPr="00634E82">
        <w:t xml:space="preserve">Существуют системы, которые позволяют наглядно продемонстрировать работу различных станков. На лабораторной работе была поставлена задача разработать программу, которая сможет продемонстрировать работу рубанка. Разработка была разбита на три модуля: модуль, который визуализирует работу, модуль, который управляет рубанком и модуль, который осуществляет обмен данными между выше упомянутыми модулями. </w:t>
      </w:r>
    </w:p>
    <w:p w:rsidR="00E109CA" w:rsidRPr="00634E82" w:rsidRDefault="00E109CA" w:rsidP="00634E82">
      <w:pPr>
        <w:pStyle w:val="afff2"/>
      </w:pPr>
      <w:r w:rsidRPr="00634E82">
        <w:t>В настоящем техническом задании представлены требования к программному модулю, который позволит пользователю посредством графического интерфейса наблюдать за работой рубанка.</w:t>
      </w:r>
      <w:r w:rsidR="004D4581" w:rsidRPr="00634E82">
        <w:t xml:space="preserve"> </w:t>
      </w:r>
    </w:p>
    <w:p w:rsidR="002274ED" w:rsidRDefault="0014006D" w:rsidP="008F2C08">
      <w:pPr>
        <w:pStyle w:val="11"/>
        <w:rPr>
          <w:rFonts w:asciiTheme="minorHAnsi" w:hAnsiTheme="minorHAnsi"/>
        </w:rPr>
      </w:pPr>
      <w:bookmarkStart w:id="2" w:name="_Toc508920840"/>
      <w:r>
        <w:lastRenderedPageBreak/>
        <w:t>Основания для разработки</w:t>
      </w:r>
      <w:bookmarkEnd w:id="2"/>
    </w:p>
    <w:p w:rsidR="00634E82" w:rsidRDefault="009E6E30" w:rsidP="008F2C08">
      <w:pPr>
        <w:pStyle w:val="20"/>
      </w:pPr>
      <w:bookmarkStart w:id="3" w:name="_Toc508920841"/>
      <w:r>
        <w:t>Основания для разработки</w:t>
      </w:r>
      <w:bookmarkEnd w:id="3"/>
    </w:p>
    <w:p w:rsidR="009E6E30" w:rsidRDefault="00B22B5C" w:rsidP="00B22B5C">
      <w:pPr>
        <w:pStyle w:val="a0"/>
      </w:pPr>
      <w:r>
        <w:t>Задание на лабораторную работу</w:t>
      </w:r>
      <w:r w:rsidR="00871BEE">
        <w:t>.</w:t>
      </w:r>
    </w:p>
    <w:p w:rsidR="00B22B5C" w:rsidRDefault="00D57F96" w:rsidP="00D57F96">
      <w:pPr>
        <w:pStyle w:val="20"/>
      </w:pPr>
      <w:bookmarkStart w:id="4" w:name="_Toc508920842"/>
      <w:r>
        <w:t>Наименование работы и шифр</w:t>
      </w:r>
      <w:bookmarkEnd w:id="4"/>
    </w:p>
    <w:p w:rsidR="00D57F96" w:rsidRDefault="00871BEE" w:rsidP="00D57F96">
      <w:pPr>
        <w:pStyle w:val="afff2"/>
      </w:pPr>
      <w:r>
        <w:t>Разработка программного модуля визуализации работы рубанка.</w:t>
      </w:r>
    </w:p>
    <w:p w:rsidR="00871BEE" w:rsidRDefault="00142382" w:rsidP="00D57F96">
      <w:pPr>
        <w:pStyle w:val="afff2"/>
      </w:pPr>
      <w:r>
        <w:t>Шифр ПМ ВРР.</w:t>
      </w:r>
    </w:p>
    <w:p w:rsidR="00A63B64" w:rsidRPr="00D57F96" w:rsidRDefault="00A63B64" w:rsidP="00D57F96">
      <w:pPr>
        <w:pStyle w:val="afff2"/>
      </w:pPr>
    </w:p>
    <w:p w:rsidR="002274ED" w:rsidRPr="002274ED" w:rsidRDefault="00620AC5" w:rsidP="00162714">
      <w:pPr>
        <w:pStyle w:val="11"/>
      </w:pPr>
      <w:bookmarkStart w:id="5" w:name="_Toc508920843"/>
      <w:r>
        <w:lastRenderedPageBreak/>
        <w:t>Назначение разработки</w:t>
      </w:r>
      <w:bookmarkEnd w:id="5"/>
    </w:p>
    <w:p w:rsidR="001B643A" w:rsidRDefault="001B643A" w:rsidP="005D59B2">
      <w:pPr>
        <w:pStyle w:val="afff2"/>
      </w:pPr>
      <w:r>
        <w:t>Разрабатываемый программный модуль предназначен для визуализации работы рубанка пр</w:t>
      </w:r>
      <w:r w:rsidR="0008602D">
        <w:t>и помощи графического интерфейса</w:t>
      </w:r>
      <w:r>
        <w:t>.</w:t>
      </w:r>
      <w:r w:rsidR="00D832EF">
        <w:t xml:space="preserve"> </w:t>
      </w:r>
    </w:p>
    <w:p w:rsidR="002274ED" w:rsidRDefault="00620AC5" w:rsidP="00162714">
      <w:pPr>
        <w:pStyle w:val="11"/>
      </w:pPr>
      <w:bookmarkStart w:id="6" w:name="_Toc508920844"/>
      <w:r w:rsidRPr="00620AC5">
        <w:lastRenderedPageBreak/>
        <w:t xml:space="preserve">Требования к </w:t>
      </w:r>
      <w:r w:rsidR="00B44E1C">
        <w:t>программному модулю</w:t>
      </w:r>
      <w:bookmarkEnd w:id="6"/>
    </w:p>
    <w:p w:rsidR="00620AC5" w:rsidRDefault="00620AC5" w:rsidP="00162714">
      <w:pPr>
        <w:pStyle w:val="20"/>
      </w:pPr>
      <w:bookmarkStart w:id="7" w:name="_Toc508920845"/>
      <w:r w:rsidRPr="00620AC5">
        <w:t>Требования к</w:t>
      </w:r>
      <w:r>
        <w:t xml:space="preserve"> </w:t>
      </w:r>
      <w:r w:rsidRPr="00EE38CF">
        <w:t>функциональным</w:t>
      </w:r>
      <w:r>
        <w:t xml:space="preserve"> характеристикам</w:t>
      </w:r>
      <w:bookmarkEnd w:id="7"/>
    </w:p>
    <w:p w:rsidR="00E8296B" w:rsidRDefault="00E8296B" w:rsidP="00E8296B">
      <w:pPr>
        <w:pStyle w:val="30"/>
      </w:pPr>
      <w:bookmarkStart w:id="8" w:name="_Toc508920846"/>
      <w:r>
        <w:t>Состав выполняемых функций</w:t>
      </w:r>
      <w:bookmarkEnd w:id="8"/>
    </w:p>
    <w:p w:rsidR="00E8296B" w:rsidRDefault="00E8296B" w:rsidP="00E8296B">
      <w:pPr>
        <w:pStyle w:val="a0"/>
      </w:pPr>
      <w:r>
        <w:t xml:space="preserve">Определение и инициализация бруска </w:t>
      </w:r>
      <w:r w:rsidR="0057653E">
        <w:t>и ножа в трехмерном пространстве</w:t>
      </w:r>
      <w:r w:rsidR="00F62C40" w:rsidRPr="00F62C40">
        <w:t>;</w:t>
      </w:r>
    </w:p>
    <w:p w:rsidR="00AE6487" w:rsidRPr="00E51D39" w:rsidRDefault="00AE6487" w:rsidP="00E8296B">
      <w:pPr>
        <w:pStyle w:val="a0"/>
      </w:pPr>
      <w:r w:rsidRPr="00E51D39">
        <w:t>Вывод инициализи</w:t>
      </w:r>
      <w:r w:rsidR="00F62C40" w:rsidRPr="00E51D39">
        <w:t>рованных бруска и ножа на экран;</w:t>
      </w:r>
    </w:p>
    <w:p w:rsidR="00F62C40" w:rsidRPr="002B5101" w:rsidRDefault="002B5101" w:rsidP="00E8296B">
      <w:pPr>
        <w:pStyle w:val="a0"/>
      </w:pPr>
      <w:r>
        <w:t>Визуализация автоматического прохода ножа по бруску</w:t>
      </w:r>
      <w:r w:rsidRPr="002B5101">
        <w:t>;</w:t>
      </w:r>
    </w:p>
    <w:p w:rsidR="002B5101" w:rsidRPr="002B5101" w:rsidRDefault="002B5101" w:rsidP="00E8296B">
      <w:pPr>
        <w:pStyle w:val="a0"/>
      </w:pPr>
      <w:r>
        <w:t>Визуализация ручного прохода ножа по бруску</w:t>
      </w:r>
      <w:r w:rsidRPr="002B5101">
        <w:t>;</w:t>
      </w:r>
    </w:p>
    <w:p w:rsidR="002B5101" w:rsidRDefault="002B5101" w:rsidP="00E8296B">
      <w:pPr>
        <w:pStyle w:val="a0"/>
      </w:pPr>
      <w:r>
        <w:t xml:space="preserve">Остановка </w:t>
      </w:r>
      <w:r w:rsidR="004F0A68">
        <w:t>ножа,</w:t>
      </w:r>
      <w:r>
        <w:t xml:space="preserve"> проходящего по бруску.</w:t>
      </w:r>
    </w:p>
    <w:p w:rsidR="00E8296B" w:rsidRDefault="00E8296B" w:rsidP="00E8296B">
      <w:pPr>
        <w:pStyle w:val="30"/>
      </w:pPr>
      <w:bookmarkStart w:id="9" w:name="_Toc508920847"/>
      <w:r>
        <w:t>Организация входных и выходных данных</w:t>
      </w:r>
      <w:bookmarkEnd w:id="9"/>
    </w:p>
    <w:p w:rsidR="004F0A68" w:rsidRPr="004F0A68" w:rsidRDefault="004F0A68" w:rsidP="004F0A68">
      <w:pPr>
        <w:pStyle w:val="afff2"/>
      </w:pPr>
      <w:r>
        <w:t xml:space="preserve">Входными и выходными данными являются координаты трехмерного пространства </w:t>
      </w:r>
      <w:r>
        <w:rPr>
          <w:lang w:val="en-US"/>
        </w:rPr>
        <w:t>X</w:t>
      </w:r>
      <w:r w:rsidRPr="004F0A68">
        <w:t xml:space="preserve">, </w:t>
      </w:r>
      <w:r>
        <w:rPr>
          <w:lang w:val="en-US"/>
        </w:rPr>
        <w:t>Y</w:t>
      </w:r>
      <w:r w:rsidRPr="004F0A68">
        <w:t xml:space="preserve">, </w:t>
      </w:r>
      <w:r>
        <w:rPr>
          <w:lang w:val="en-US"/>
        </w:rPr>
        <w:t>Z</w:t>
      </w:r>
      <w:r w:rsidR="000C3208">
        <w:t>:</w:t>
      </w:r>
    </w:p>
    <w:p w:rsidR="00E8296B" w:rsidRDefault="004F0A68" w:rsidP="004F0A68">
      <w:pPr>
        <w:pStyle w:val="a0"/>
      </w:pPr>
      <w:r>
        <w:t>При определении и инициализации бруска с ножом</w:t>
      </w:r>
      <w:r w:rsidR="000C3208">
        <w:t xml:space="preserve"> входные координаты </w:t>
      </w:r>
      <w:r w:rsidR="000C3208">
        <w:rPr>
          <w:lang w:val="en-US"/>
        </w:rPr>
        <w:t>X</w:t>
      </w:r>
      <w:r w:rsidR="000C3208" w:rsidRPr="000C3208">
        <w:t xml:space="preserve">, </w:t>
      </w:r>
      <w:r w:rsidR="000C3208">
        <w:rPr>
          <w:lang w:val="en-US"/>
        </w:rPr>
        <w:t>Y</w:t>
      </w:r>
      <w:r w:rsidR="000C3208" w:rsidRPr="000C3208">
        <w:t xml:space="preserve">, </w:t>
      </w:r>
      <w:r w:rsidR="000C3208">
        <w:rPr>
          <w:lang w:val="en-US"/>
        </w:rPr>
        <w:t>Z</w:t>
      </w:r>
      <w:r w:rsidR="000C3208" w:rsidRPr="000C3208">
        <w:t xml:space="preserve"> </w:t>
      </w:r>
      <w:r w:rsidR="000C3208">
        <w:t>задаем произвольно и передаем</w:t>
      </w:r>
      <w:r w:rsidR="00E3719E">
        <w:t xml:space="preserve"> координаты </w:t>
      </w:r>
      <w:r w:rsidR="00E3719E">
        <w:rPr>
          <w:lang w:val="en-US"/>
        </w:rPr>
        <w:t>X</w:t>
      </w:r>
      <w:r w:rsidR="00E3719E" w:rsidRPr="00CE1B19">
        <w:t xml:space="preserve">, </w:t>
      </w:r>
      <w:r w:rsidR="00E3719E">
        <w:rPr>
          <w:lang w:val="en-US"/>
        </w:rPr>
        <w:t>Y</w:t>
      </w:r>
      <w:r w:rsidR="000C3208">
        <w:t xml:space="preserve"> в ПМ </w:t>
      </w:r>
      <w:r w:rsidR="00E30844">
        <w:t>дистанционного</w:t>
      </w:r>
      <w:r w:rsidR="000C3208">
        <w:t xml:space="preserve"> управления</w:t>
      </w:r>
      <w:r w:rsidR="00C911A9">
        <w:t xml:space="preserve"> (Координата </w:t>
      </w:r>
      <w:r w:rsidR="00C911A9">
        <w:rPr>
          <w:lang w:val="en-US"/>
        </w:rPr>
        <w:t>Z</w:t>
      </w:r>
      <w:r w:rsidR="00C911A9" w:rsidRPr="00C911A9">
        <w:t xml:space="preserve"> </w:t>
      </w:r>
      <w:r w:rsidR="00AC1D42">
        <w:t>не меняется</w:t>
      </w:r>
      <w:r w:rsidR="00987757">
        <w:t xml:space="preserve"> в процессе работы рубанка</w:t>
      </w:r>
      <w:r w:rsidR="00C911A9">
        <w:t>)</w:t>
      </w:r>
      <w:r w:rsidR="003A0BC1">
        <w:t>;</w:t>
      </w:r>
    </w:p>
    <w:p w:rsidR="00E3719E" w:rsidRDefault="00E51D39" w:rsidP="004F0A68">
      <w:pPr>
        <w:pStyle w:val="a0"/>
      </w:pPr>
      <w:r>
        <w:t xml:space="preserve">При </w:t>
      </w:r>
      <w:r w:rsidR="00827FF6">
        <w:t>изменении</w:t>
      </w:r>
      <w:r>
        <w:t xml:space="preserve"> координат </w:t>
      </w:r>
      <w:r>
        <w:rPr>
          <w:lang w:val="en-US"/>
        </w:rPr>
        <w:t>X</w:t>
      </w:r>
      <w:r w:rsidRPr="00E51D39">
        <w:t xml:space="preserve">, </w:t>
      </w:r>
      <w:r>
        <w:rPr>
          <w:lang w:val="en-US"/>
        </w:rPr>
        <w:t>Y</w:t>
      </w:r>
      <w:r w:rsidRPr="00E51D39">
        <w:t xml:space="preserve"> </w:t>
      </w:r>
      <w:r w:rsidR="00827FF6">
        <w:t>меняется положение ножа</w:t>
      </w:r>
      <w:r w:rsidR="00165604" w:rsidRPr="00165604">
        <w:t>,</w:t>
      </w:r>
      <w:r w:rsidR="00165604">
        <w:t xml:space="preserve"> при касании с бруском будем учитывать ширину ножа</w:t>
      </w:r>
      <w:r w:rsidR="00165604" w:rsidRPr="00165604">
        <w:t>,</w:t>
      </w:r>
      <w:r w:rsidR="00165604">
        <w:t xml:space="preserve"> подаваемую на вход модуля</w:t>
      </w:r>
      <w:r w:rsidR="003A0BC1" w:rsidRPr="003A0BC1">
        <w:t>;</w:t>
      </w:r>
      <w:r w:rsidR="00165604">
        <w:t xml:space="preserve"> </w:t>
      </w:r>
    </w:p>
    <w:p w:rsidR="00165604" w:rsidRPr="00E8296B" w:rsidRDefault="00165604" w:rsidP="004F0A68">
      <w:pPr>
        <w:pStyle w:val="a0"/>
      </w:pPr>
      <w:r>
        <w:t>После прохода ножа по бруску на последнем остается след.</w:t>
      </w:r>
    </w:p>
    <w:p w:rsidR="00620AC5" w:rsidRDefault="00620AC5" w:rsidP="00162714">
      <w:pPr>
        <w:pStyle w:val="20"/>
      </w:pPr>
      <w:bookmarkStart w:id="10" w:name="_Toc508920848"/>
      <w:r w:rsidRPr="00620AC5">
        <w:t>Требования к на</w:t>
      </w:r>
      <w:r>
        <w:t>дежности</w:t>
      </w:r>
      <w:bookmarkEnd w:id="10"/>
    </w:p>
    <w:p w:rsidR="00F24EC2" w:rsidRPr="00F24EC2" w:rsidRDefault="00F24EC2" w:rsidP="00F24EC2">
      <w:pPr>
        <w:pStyle w:val="afff2"/>
      </w:pPr>
      <w:r>
        <w:t xml:space="preserve">Для исправной работы программного модуля </w:t>
      </w:r>
      <w:r w:rsidR="00C3670F">
        <w:t>необходимы корректные</w:t>
      </w:r>
      <w:r>
        <w:t xml:space="preserve"> данные</w:t>
      </w:r>
      <w:r w:rsidRPr="00F24EC2">
        <w:t>,</w:t>
      </w:r>
      <w:r>
        <w:t xml:space="preserve"> то есть координаты и ширина ножа.</w:t>
      </w:r>
    </w:p>
    <w:p w:rsidR="00620AC5" w:rsidRDefault="00620AC5" w:rsidP="00162714">
      <w:pPr>
        <w:pStyle w:val="20"/>
      </w:pPr>
      <w:bookmarkStart w:id="11" w:name="_Toc508920849"/>
      <w:r w:rsidRPr="00C75CF7">
        <w:t>Условия</w:t>
      </w:r>
      <w:r>
        <w:t xml:space="preserve"> эксплуатации</w:t>
      </w:r>
      <w:bookmarkEnd w:id="11"/>
    </w:p>
    <w:p w:rsidR="00C3670F" w:rsidRPr="00C3670F" w:rsidRDefault="00C3670F" w:rsidP="00C3670F">
      <w:pPr>
        <w:pStyle w:val="afff2"/>
      </w:pPr>
      <w:r>
        <w:t>Особых требований к условиям эксплуатации программного модуля</w:t>
      </w:r>
      <w:r w:rsidR="00D31B54">
        <w:t xml:space="preserve"> не </w:t>
      </w:r>
      <w:r w:rsidR="001674DE">
        <w:t>предъявляется</w:t>
      </w:r>
      <w:r>
        <w:t xml:space="preserve">. </w:t>
      </w:r>
    </w:p>
    <w:p w:rsidR="00620AC5" w:rsidRDefault="00620AC5" w:rsidP="00162714">
      <w:pPr>
        <w:pStyle w:val="20"/>
      </w:pPr>
      <w:bookmarkStart w:id="12" w:name="_Toc508920850"/>
      <w:r w:rsidRPr="00CE1755">
        <w:t>Требования</w:t>
      </w:r>
      <w:r w:rsidRPr="00620AC5">
        <w:t xml:space="preserve"> к составу и</w:t>
      </w:r>
      <w:r>
        <w:t xml:space="preserve"> параметрам технических средств</w:t>
      </w:r>
      <w:bookmarkEnd w:id="12"/>
    </w:p>
    <w:p w:rsidR="00B64262" w:rsidRPr="00B64262" w:rsidRDefault="00B64262" w:rsidP="00B64262">
      <w:pPr>
        <w:pStyle w:val="afff2"/>
      </w:pPr>
    </w:p>
    <w:tbl>
      <w:tblPr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132"/>
        <w:gridCol w:w="4082"/>
      </w:tblGrid>
      <w:tr w:rsidR="00B64262" w:rsidRPr="00F31920" w:rsidTr="006E17E0"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64262" w:rsidRPr="00890BAC" w:rsidRDefault="00B64262" w:rsidP="006E17E0">
            <w:pPr>
              <w:pStyle w:val="afff2"/>
              <w:rPr>
                <w:szCs w:val="24"/>
                <w:lang w:val="en-US"/>
              </w:rPr>
            </w:pPr>
            <w:bookmarkStart w:id="13" w:name="_Toc508920851"/>
            <w:proofErr w:type="spellStart"/>
            <w:r w:rsidRPr="00890BAC">
              <w:rPr>
                <w:color w:val="000000"/>
                <w:szCs w:val="24"/>
                <w:lang w:val="en-US"/>
              </w:rPr>
              <w:t>Процессор</w:t>
            </w:r>
            <w:proofErr w:type="spellEnd"/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4262" w:rsidRDefault="00B64262" w:rsidP="006E17E0">
            <w:pPr>
              <w:pStyle w:val="afff2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Архитектура: </w:t>
            </w:r>
            <w:r w:rsidR="0069183C">
              <w:rPr>
                <w:color w:val="000000"/>
                <w:szCs w:val="24"/>
                <w:lang w:val="en-US"/>
              </w:rPr>
              <w:t>x64</w:t>
            </w:r>
            <w:r>
              <w:rPr>
                <w:color w:val="000000"/>
                <w:szCs w:val="24"/>
                <w:lang w:val="en-US"/>
              </w:rPr>
              <w:t>;</w:t>
            </w:r>
            <w:r w:rsidRPr="00890BAC">
              <w:rPr>
                <w:color w:val="000000"/>
                <w:szCs w:val="24"/>
              </w:rPr>
              <w:t xml:space="preserve"> </w:t>
            </w:r>
          </w:p>
          <w:p w:rsidR="00B64262" w:rsidRPr="00F31920" w:rsidRDefault="00B64262" w:rsidP="006E17E0">
            <w:pPr>
              <w:pStyle w:val="afff2"/>
              <w:rPr>
                <w:szCs w:val="24"/>
                <w:lang w:val="en-US"/>
              </w:rPr>
            </w:pPr>
            <w:r>
              <w:rPr>
                <w:color w:val="000000"/>
                <w:szCs w:val="24"/>
              </w:rPr>
              <w:t xml:space="preserve">Разрядность: </w:t>
            </w:r>
            <w:r>
              <w:rPr>
                <w:color w:val="000000"/>
                <w:szCs w:val="24"/>
                <w:lang w:val="en-US"/>
              </w:rPr>
              <w:t>x64.</w:t>
            </w:r>
          </w:p>
        </w:tc>
      </w:tr>
      <w:tr w:rsidR="00B64262" w:rsidRPr="00850D31" w:rsidTr="006E17E0"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64262" w:rsidRPr="00890BAC" w:rsidRDefault="00B64262" w:rsidP="006E17E0">
            <w:pPr>
              <w:pStyle w:val="afff2"/>
              <w:rPr>
                <w:szCs w:val="24"/>
                <w:lang w:val="en-US"/>
              </w:rPr>
            </w:pPr>
            <w:r w:rsidRPr="00890BAC">
              <w:rPr>
                <w:color w:val="000000"/>
                <w:szCs w:val="24"/>
                <w:lang w:val="en-US"/>
              </w:rPr>
              <w:t>RAM (</w:t>
            </w:r>
            <w:proofErr w:type="spellStart"/>
            <w:r w:rsidRPr="00890BAC">
              <w:rPr>
                <w:color w:val="000000"/>
                <w:szCs w:val="24"/>
                <w:lang w:val="en-US"/>
              </w:rPr>
              <w:t>оперативная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 w:rsidRPr="00890BAC">
              <w:rPr>
                <w:color w:val="000000"/>
                <w:szCs w:val="24"/>
                <w:lang w:val="en-US"/>
              </w:rPr>
              <w:t>память</w:t>
            </w:r>
            <w:proofErr w:type="spellEnd"/>
            <w:r w:rsidRPr="00890BAC">
              <w:rPr>
                <w:color w:val="000000"/>
                <w:szCs w:val="24"/>
                <w:lang w:val="en-US"/>
              </w:rPr>
              <w:t>)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4262" w:rsidRPr="00850D31" w:rsidRDefault="007B79B8" w:rsidP="007B79B8">
            <w:pPr>
              <w:pStyle w:val="afff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  <w:r w:rsidR="00B64262"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</w:rPr>
              <w:t>гБ</w:t>
            </w:r>
            <w:proofErr w:type="spellEnd"/>
            <w:r w:rsidR="00B64262">
              <w:rPr>
                <w:szCs w:val="24"/>
                <w:lang w:val="en-US"/>
              </w:rPr>
              <w:t>.</w:t>
            </w:r>
          </w:p>
        </w:tc>
      </w:tr>
      <w:tr w:rsidR="00B64262" w:rsidRPr="000052A7" w:rsidTr="006E17E0"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64262" w:rsidRPr="00FD6896" w:rsidRDefault="00B64262" w:rsidP="006E17E0">
            <w:pPr>
              <w:pStyle w:val="afff2"/>
              <w:rPr>
                <w:color w:val="000000"/>
                <w:szCs w:val="24"/>
                <w:lang w:val="en-US"/>
              </w:rPr>
            </w:pPr>
            <w:r w:rsidRPr="00890BAC">
              <w:rPr>
                <w:color w:val="000000"/>
                <w:szCs w:val="24"/>
                <w:lang w:val="en-US"/>
              </w:rPr>
              <w:lastRenderedPageBreak/>
              <w:t>OS (</w:t>
            </w:r>
            <w:proofErr w:type="spellStart"/>
            <w:r w:rsidRPr="00890BAC">
              <w:rPr>
                <w:color w:val="000000"/>
                <w:szCs w:val="24"/>
                <w:lang w:val="en-US"/>
              </w:rPr>
              <w:t>операционная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 w:rsidRPr="00890BAC">
              <w:rPr>
                <w:color w:val="000000"/>
                <w:szCs w:val="24"/>
                <w:lang w:val="en-US"/>
              </w:rPr>
              <w:t>система</w:t>
            </w:r>
            <w:proofErr w:type="spellEnd"/>
            <w:r w:rsidRPr="00890BAC">
              <w:rPr>
                <w:color w:val="000000"/>
                <w:szCs w:val="24"/>
                <w:lang w:val="en-US"/>
              </w:rPr>
              <w:t>)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4262" w:rsidRPr="000052A7" w:rsidRDefault="00C95258" w:rsidP="006E17E0">
            <w:pPr>
              <w:pStyle w:val="afff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Windows 7\8\10</w:t>
            </w:r>
            <w:r w:rsidR="00B64262">
              <w:rPr>
                <w:szCs w:val="24"/>
                <w:lang w:val="en-US"/>
              </w:rPr>
              <w:t>.</w:t>
            </w:r>
          </w:p>
        </w:tc>
      </w:tr>
      <w:tr w:rsidR="00B64262" w:rsidRPr="00850D31" w:rsidTr="006E17E0"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64262" w:rsidRPr="00890BAC" w:rsidRDefault="00B64262" w:rsidP="006E17E0">
            <w:pPr>
              <w:pStyle w:val="afff2"/>
              <w:rPr>
                <w:szCs w:val="24"/>
              </w:rPr>
            </w:pPr>
            <w:r w:rsidRPr="00890BAC">
              <w:rPr>
                <w:color w:val="000000"/>
                <w:szCs w:val="24"/>
                <w:lang w:val="en-US"/>
              </w:rPr>
              <w:t>HDD</w:t>
            </w:r>
            <w:r w:rsidRPr="00890BAC">
              <w:rPr>
                <w:color w:val="000000"/>
                <w:szCs w:val="24"/>
              </w:rPr>
              <w:t xml:space="preserve"> (объем свободного места на жестком диске)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4262" w:rsidRPr="00850D31" w:rsidRDefault="00B64262" w:rsidP="006E17E0">
            <w:pPr>
              <w:pStyle w:val="afff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1024 </w:t>
            </w:r>
            <w:r>
              <w:rPr>
                <w:szCs w:val="24"/>
              </w:rPr>
              <w:t>Мб</w:t>
            </w:r>
            <w:r>
              <w:rPr>
                <w:szCs w:val="24"/>
                <w:lang w:val="en-US"/>
              </w:rPr>
              <w:t>.</w:t>
            </w:r>
          </w:p>
        </w:tc>
      </w:tr>
      <w:tr w:rsidR="006B3D8C" w:rsidRPr="00850D31" w:rsidTr="006E17E0"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B3D8C" w:rsidRPr="006B3D8C" w:rsidRDefault="006B3D8C" w:rsidP="006E17E0">
            <w:pPr>
              <w:pStyle w:val="afff2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Монитор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D8C" w:rsidRDefault="006B3D8C" w:rsidP="006E17E0">
            <w:pPr>
              <w:pStyle w:val="afff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60 </w:t>
            </w:r>
            <w:proofErr w:type="spellStart"/>
            <w:r>
              <w:rPr>
                <w:szCs w:val="24"/>
                <w:lang w:val="en-US"/>
              </w:rPr>
              <w:t>hHz</w:t>
            </w:r>
            <w:proofErr w:type="spellEnd"/>
          </w:p>
        </w:tc>
      </w:tr>
      <w:tr w:rsidR="00E4157D" w:rsidRPr="00850D31" w:rsidTr="006E17E0"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4157D" w:rsidRPr="00E4157D" w:rsidRDefault="00E4157D" w:rsidP="006E17E0">
            <w:pPr>
              <w:pStyle w:val="afff2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Устройства ввода/вывода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57D" w:rsidRPr="00E4157D" w:rsidRDefault="00E4157D" w:rsidP="006E17E0">
            <w:pPr>
              <w:pStyle w:val="afff2"/>
              <w:rPr>
                <w:szCs w:val="24"/>
              </w:rPr>
            </w:pPr>
            <w:r>
              <w:rPr>
                <w:szCs w:val="24"/>
              </w:rPr>
              <w:t>Клавиатура</w:t>
            </w:r>
            <w:r>
              <w:rPr>
                <w:szCs w:val="24"/>
                <w:lang w:val="en-US"/>
              </w:rPr>
              <w:t>,</w:t>
            </w:r>
            <w:r>
              <w:rPr>
                <w:szCs w:val="24"/>
              </w:rPr>
              <w:t xml:space="preserve"> мышь</w:t>
            </w:r>
            <w:r w:rsidR="003248D0">
              <w:rPr>
                <w:szCs w:val="24"/>
              </w:rPr>
              <w:t>.</w:t>
            </w:r>
          </w:p>
        </w:tc>
      </w:tr>
    </w:tbl>
    <w:p w:rsidR="00620AC5" w:rsidRDefault="00620AC5" w:rsidP="00162714">
      <w:pPr>
        <w:pStyle w:val="20"/>
      </w:pPr>
      <w:r w:rsidRPr="00620AC5">
        <w:t>Требования к информацион</w:t>
      </w:r>
      <w:r>
        <w:t>ной и программной совместимости</w:t>
      </w:r>
      <w:bookmarkEnd w:id="13"/>
    </w:p>
    <w:p w:rsidR="00874FF7" w:rsidRDefault="00874FF7" w:rsidP="00874FF7">
      <w:pPr>
        <w:pStyle w:val="afff2"/>
      </w:pPr>
      <w:r w:rsidRPr="00BD350E">
        <w:t xml:space="preserve">ПО должно работать под управлением операционных систем </w:t>
      </w:r>
      <w:r>
        <w:rPr>
          <w:lang w:val="en-US"/>
        </w:rPr>
        <w:t>Windows</w:t>
      </w:r>
      <w:r w:rsidRPr="00BD350E">
        <w:t>.</w:t>
      </w:r>
      <w:r w:rsidRPr="00874FF7">
        <w:t xml:space="preserve"> </w:t>
      </w:r>
      <w:r>
        <w:rPr>
          <w:lang w:val="en-US"/>
        </w:rPr>
        <w:t>C</w:t>
      </w:r>
      <w:r w:rsidRPr="00874FF7">
        <w:t xml:space="preserve"> </w:t>
      </w:r>
      <w:r>
        <w:t xml:space="preserve">установленным </w:t>
      </w:r>
      <w:proofErr w:type="spellStart"/>
      <w:r>
        <w:t>фреймворком</w:t>
      </w:r>
      <w:proofErr w:type="spellEnd"/>
      <w:r>
        <w:t xml:space="preserve"> </w:t>
      </w:r>
      <w:r w:rsidRPr="00874FF7">
        <w:t>.</w:t>
      </w:r>
      <w:r>
        <w:rPr>
          <w:lang w:val="en-US"/>
        </w:rPr>
        <w:t>Net</w:t>
      </w:r>
      <w:r w:rsidRPr="00874FF7">
        <w:t xml:space="preserve"> </w:t>
      </w:r>
      <w:r>
        <w:rPr>
          <w:lang w:val="en-US"/>
        </w:rPr>
        <w:t>Framework</w:t>
      </w:r>
      <w:r>
        <w:t xml:space="preserve">, графическим драйвером </w:t>
      </w:r>
      <w:r w:rsidR="00D96A12">
        <w:rPr>
          <w:lang w:val="en-US"/>
        </w:rPr>
        <w:t>DirectX</w:t>
      </w:r>
      <w:r w:rsidR="00B43650" w:rsidRPr="00B43650">
        <w:t xml:space="preserve"> 11</w:t>
      </w:r>
      <w:r w:rsidR="00D96A12" w:rsidRPr="00F467C3">
        <w:t>.</w:t>
      </w:r>
    </w:p>
    <w:p w:rsidR="00B43650" w:rsidRPr="00B43650" w:rsidRDefault="00B43650" w:rsidP="00874FF7">
      <w:pPr>
        <w:pStyle w:val="afff2"/>
      </w:pPr>
      <w:r>
        <w:t>Метод решения задачи базируется на численных методах</w:t>
      </w:r>
      <w:r w:rsidRPr="00B43650">
        <w:t xml:space="preserve"> </w:t>
      </w:r>
      <w:r>
        <w:t xml:space="preserve">и </w:t>
      </w:r>
      <w:r w:rsidR="00563C0B">
        <w:t>на математических преобразованиях</w:t>
      </w:r>
      <w:r>
        <w:t>.</w:t>
      </w:r>
    </w:p>
    <w:p w:rsidR="00874FF7" w:rsidRPr="00874FF7" w:rsidRDefault="00874FF7" w:rsidP="00874FF7">
      <w:pPr>
        <w:pStyle w:val="afff2"/>
      </w:pPr>
    </w:p>
    <w:p w:rsidR="00620AC5" w:rsidRDefault="00620AC5" w:rsidP="00162714">
      <w:pPr>
        <w:pStyle w:val="20"/>
      </w:pPr>
      <w:bookmarkStart w:id="14" w:name="_Toc508920852"/>
      <w:r w:rsidRPr="00620AC5">
        <w:t>Требован</w:t>
      </w:r>
      <w:r>
        <w:t>ия к маркировке и упаковке</w:t>
      </w:r>
      <w:bookmarkEnd w:id="14"/>
    </w:p>
    <w:p w:rsidR="001674DE" w:rsidRPr="001674DE" w:rsidRDefault="001674DE" w:rsidP="001674DE">
      <w:pPr>
        <w:pStyle w:val="afff2"/>
      </w:pPr>
      <w:r>
        <w:t>Требования не предъявляются</w:t>
      </w:r>
      <w:r w:rsidR="00571860">
        <w:t>.</w:t>
      </w:r>
      <w:r>
        <w:t xml:space="preserve"> </w:t>
      </w:r>
    </w:p>
    <w:p w:rsidR="00620AC5" w:rsidRDefault="00620AC5" w:rsidP="00162714">
      <w:pPr>
        <w:pStyle w:val="20"/>
      </w:pPr>
      <w:bookmarkStart w:id="15" w:name="_Toc508920853"/>
      <w:r w:rsidRPr="00620AC5">
        <w:t>Требования</w:t>
      </w:r>
      <w:r>
        <w:t xml:space="preserve"> к транспортированию и хранению</w:t>
      </w:r>
      <w:bookmarkEnd w:id="15"/>
    </w:p>
    <w:p w:rsidR="00571860" w:rsidRPr="00571860" w:rsidRDefault="00571860" w:rsidP="00571860">
      <w:pPr>
        <w:pStyle w:val="afff2"/>
      </w:pPr>
      <w:r>
        <w:t>Требования не предъявляются.</w:t>
      </w:r>
    </w:p>
    <w:p w:rsidR="00BF2DC0" w:rsidRDefault="00620AC5" w:rsidP="00162714">
      <w:pPr>
        <w:pStyle w:val="20"/>
      </w:pPr>
      <w:bookmarkStart w:id="16" w:name="_Toc508920854"/>
      <w:r>
        <w:t>Специальные требования</w:t>
      </w:r>
      <w:bookmarkEnd w:id="16"/>
    </w:p>
    <w:p w:rsidR="00162714" w:rsidRPr="00162714" w:rsidRDefault="00571860" w:rsidP="00162714">
      <w:pPr>
        <w:pStyle w:val="afff2"/>
      </w:pPr>
      <w:r>
        <w:t>Требования не предъявляются.</w:t>
      </w:r>
    </w:p>
    <w:p w:rsidR="00620AC5" w:rsidRDefault="00620AC5" w:rsidP="005A6504">
      <w:pPr>
        <w:pStyle w:val="11"/>
      </w:pPr>
      <w:bookmarkStart w:id="17" w:name="_Toc508920855"/>
      <w:r w:rsidRPr="00CE1755">
        <w:lastRenderedPageBreak/>
        <w:t>Требования к программной документации</w:t>
      </w:r>
      <w:bookmarkEnd w:id="17"/>
    </w:p>
    <w:p w:rsidR="00C77F1D" w:rsidRPr="00890BAC" w:rsidRDefault="00C77F1D" w:rsidP="00C77F1D">
      <w:pPr>
        <w:pStyle w:val="afff2"/>
      </w:pPr>
      <w:r w:rsidRPr="00890BAC">
        <w:t>Состав разрабатываемой программной документации:</w:t>
      </w:r>
    </w:p>
    <w:p w:rsidR="00C77F1D" w:rsidRPr="000E261A" w:rsidRDefault="00C77F1D" w:rsidP="00C77F1D">
      <w:pPr>
        <w:pStyle w:val="a0"/>
        <w:rPr>
          <w:lang w:val="en-US"/>
        </w:rPr>
      </w:pPr>
      <w:r w:rsidRPr="00890BAC">
        <w:t>Описание применения по ГОСТ 19.502-78</w:t>
      </w:r>
      <w:r>
        <w:rPr>
          <w:lang w:val="en-US"/>
        </w:rPr>
        <w:t>;</w:t>
      </w:r>
    </w:p>
    <w:p w:rsidR="00C77F1D" w:rsidRPr="000E261A" w:rsidRDefault="00C77F1D" w:rsidP="00C77F1D">
      <w:pPr>
        <w:pStyle w:val="a0"/>
      </w:pPr>
      <w:r>
        <w:t>Руководство лабораторной работы</w:t>
      </w:r>
      <w:r w:rsidRPr="000E261A">
        <w:t>;</w:t>
      </w:r>
    </w:p>
    <w:p w:rsidR="00C77F1D" w:rsidRPr="00151D34" w:rsidRDefault="00C77F1D" w:rsidP="00151D34">
      <w:pPr>
        <w:pStyle w:val="a0"/>
        <w:rPr>
          <w:lang w:val="en-US"/>
        </w:rPr>
      </w:pPr>
      <w:r w:rsidRPr="00890BAC">
        <w:t xml:space="preserve">Руководство </w:t>
      </w:r>
      <w:r w:rsidR="00151D34">
        <w:t>программиста</w:t>
      </w:r>
      <w:r>
        <w:rPr>
          <w:lang w:val="en-US"/>
        </w:rPr>
        <w:t>.</w:t>
      </w:r>
    </w:p>
    <w:p w:rsidR="00620AC5" w:rsidRDefault="00620AC5" w:rsidP="005A6504">
      <w:pPr>
        <w:pStyle w:val="11"/>
      </w:pPr>
      <w:bookmarkStart w:id="18" w:name="_Toc508920856"/>
      <w:r>
        <w:lastRenderedPageBreak/>
        <w:t>Технико-экономические показатели</w:t>
      </w:r>
      <w:bookmarkEnd w:id="18"/>
    </w:p>
    <w:p w:rsidR="00620AC5" w:rsidRPr="00FB299E" w:rsidRDefault="00FB299E" w:rsidP="00620AC5">
      <w:pPr>
        <w:pStyle w:val="phnormal"/>
      </w:pPr>
      <w:r>
        <w:t xml:space="preserve">Использование программного модуля позволит </w:t>
      </w:r>
      <w:r w:rsidR="004A5C08">
        <w:t>изучить новые возможности</w:t>
      </w:r>
      <w:r w:rsidR="004A5C08" w:rsidRPr="004A5C08">
        <w:t>,</w:t>
      </w:r>
      <w:r w:rsidR="004A5C08">
        <w:t xml:space="preserve"> что в последствии поможет разработать наилучший</w:t>
      </w:r>
      <w:r w:rsidR="008E4E22">
        <w:t xml:space="preserve"> продукт</w:t>
      </w:r>
      <w:r>
        <w:t>.</w:t>
      </w:r>
      <w:r w:rsidR="00AF2177">
        <w:t xml:space="preserve"> Показателей нет.</w:t>
      </w:r>
    </w:p>
    <w:p w:rsidR="00620AC5" w:rsidRDefault="00620AC5" w:rsidP="005A6504">
      <w:pPr>
        <w:pStyle w:val="11"/>
      </w:pPr>
      <w:bookmarkStart w:id="19" w:name="_Toc508920857"/>
      <w:r>
        <w:lastRenderedPageBreak/>
        <w:t>Стадии и этапы разработки</w:t>
      </w:r>
      <w:bookmarkEnd w:id="19"/>
    </w:p>
    <w:p w:rsidR="00003B61" w:rsidRPr="00FD6ADB" w:rsidRDefault="00003B61" w:rsidP="00003B61">
      <w:pPr>
        <w:pStyle w:val="afff2"/>
        <w:rPr>
          <w:rStyle w:val="af1"/>
          <w:b w:val="0"/>
          <w:i w:val="0"/>
          <w:iCs w:val="0"/>
        </w:rPr>
      </w:pPr>
      <w:r w:rsidRPr="00FD6ADB">
        <w:rPr>
          <w:rStyle w:val="af1"/>
          <w:b w:val="0"/>
          <w:i w:val="0"/>
          <w:iCs w:val="0"/>
        </w:rPr>
        <w:t>Должны быть проведены работы, представленные в таблице 1</w:t>
      </w:r>
    </w:p>
    <w:p w:rsidR="00003B61" w:rsidRPr="00FD6ADB" w:rsidRDefault="00003B61" w:rsidP="00003B61">
      <w:pPr>
        <w:pStyle w:val="afff2"/>
        <w:rPr>
          <w:rStyle w:val="af1"/>
          <w:b w:val="0"/>
          <w:i w:val="0"/>
          <w:iCs w:val="0"/>
        </w:rPr>
      </w:pPr>
      <w:r w:rsidRPr="00FD6ADB">
        <w:rPr>
          <w:rStyle w:val="af1"/>
          <w:b w:val="0"/>
          <w:i w:val="0"/>
          <w:iCs w:val="0"/>
        </w:rPr>
        <w:t>Таблица 1</w:t>
      </w:r>
    </w:p>
    <w:p w:rsidR="00003B61" w:rsidRPr="00FD6ADB" w:rsidRDefault="00003B61" w:rsidP="00003B61">
      <w:pPr>
        <w:pStyle w:val="afff2"/>
        <w:rPr>
          <w:rStyle w:val="af1"/>
          <w:b w:val="0"/>
          <w:i w:val="0"/>
          <w:iCs w:val="0"/>
        </w:rPr>
      </w:pPr>
      <w:r w:rsidRPr="00FD6ADB">
        <w:rPr>
          <w:rStyle w:val="af1"/>
          <w:b w:val="0"/>
          <w:i w:val="0"/>
          <w:iCs w:val="0"/>
        </w:rPr>
        <w:t>Стадии и этапы разработки</w:t>
      </w:r>
    </w:p>
    <w:tbl>
      <w:tblPr>
        <w:tblW w:w="924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05"/>
        <w:gridCol w:w="3506"/>
        <w:gridCol w:w="1531"/>
        <w:gridCol w:w="1417"/>
        <w:gridCol w:w="2184"/>
      </w:tblGrid>
      <w:tr w:rsidR="00003B61" w:rsidRPr="00890BAC" w:rsidTr="006E17E0"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3B61" w:rsidRPr="00FD6ADB" w:rsidRDefault="00003B61" w:rsidP="006E17E0">
            <w:pPr>
              <w:rPr>
                <w:rStyle w:val="af1"/>
                <w:b w:val="0"/>
                <w:i w:val="0"/>
                <w:iCs w:val="0"/>
              </w:rPr>
            </w:pPr>
            <w:r w:rsidRPr="00FD6ADB">
              <w:rPr>
                <w:rStyle w:val="af1"/>
                <w:b w:val="0"/>
                <w:i w:val="0"/>
                <w:iCs w:val="0"/>
              </w:rPr>
              <w:t xml:space="preserve">№ </w:t>
            </w:r>
            <w:r w:rsidRPr="00FD6ADB">
              <w:rPr>
                <w:rStyle w:val="af1"/>
                <w:i w:val="0"/>
                <w:iCs w:val="0"/>
              </w:rPr>
              <w:t>п/п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3B61" w:rsidRPr="00FD6ADB" w:rsidRDefault="00003B61" w:rsidP="006E17E0">
            <w:pPr>
              <w:rPr>
                <w:rStyle w:val="af1"/>
                <w:i w:val="0"/>
                <w:iCs w:val="0"/>
              </w:rPr>
            </w:pPr>
            <w:r w:rsidRPr="00FD6ADB">
              <w:rPr>
                <w:rStyle w:val="af1"/>
                <w:i w:val="0"/>
                <w:iCs w:val="0"/>
              </w:rPr>
              <w:t>Наименование работы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3B61" w:rsidRPr="00FD6ADB" w:rsidRDefault="00003B61" w:rsidP="006E17E0">
            <w:pPr>
              <w:rPr>
                <w:rStyle w:val="af1"/>
                <w:i w:val="0"/>
                <w:iCs w:val="0"/>
              </w:rPr>
            </w:pPr>
            <w:r w:rsidRPr="00FD6ADB">
              <w:rPr>
                <w:rStyle w:val="af1"/>
                <w:i w:val="0"/>
                <w:iCs w:val="0"/>
              </w:rPr>
              <w:t>Дата начала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3B61" w:rsidRPr="00FD6ADB" w:rsidRDefault="00003B61" w:rsidP="006E17E0">
            <w:r w:rsidRPr="00FD6ADB">
              <w:rPr>
                <w:rStyle w:val="af1"/>
                <w:i w:val="0"/>
                <w:iCs w:val="0"/>
              </w:rPr>
              <w:t>Дата окончания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3B61" w:rsidRPr="00FD6ADB" w:rsidRDefault="00003B61" w:rsidP="006E17E0">
            <w:r w:rsidRPr="00FD6ADB">
              <w:t>Форма отчетности</w:t>
            </w:r>
          </w:p>
        </w:tc>
      </w:tr>
      <w:tr w:rsidR="00824798" w:rsidRPr="00890BAC" w:rsidTr="006E17E0"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4798" w:rsidRPr="00FD6ADB" w:rsidRDefault="00824798" w:rsidP="006E17E0">
            <w:pPr>
              <w:rPr>
                <w:rStyle w:val="af1"/>
                <w:b w:val="0"/>
                <w:i w:val="0"/>
                <w:iCs w:val="0"/>
              </w:rPr>
            </w:pPr>
            <w:r>
              <w:rPr>
                <w:rStyle w:val="af1"/>
                <w:b w:val="0"/>
                <w:i w:val="0"/>
                <w:iCs w:val="0"/>
              </w:rPr>
              <w:t>1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4798" w:rsidRPr="00FD6ADB" w:rsidRDefault="00824798" w:rsidP="006E17E0">
            <w:pPr>
              <w:rPr>
                <w:rStyle w:val="af1"/>
                <w:b w:val="0"/>
                <w:i w:val="0"/>
                <w:iCs w:val="0"/>
              </w:rPr>
            </w:pPr>
            <w:r>
              <w:rPr>
                <w:rStyle w:val="af1"/>
                <w:b w:val="0"/>
                <w:i w:val="0"/>
                <w:iCs w:val="0"/>
              </w:rPr>
              <w:t>Ознакомление с лабораторной работой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4798" w:rsidRPr="00FD6ADB" w:rsidRDefault="00824798" w:rsidP="006E17E0">
            <w:pPr>
              <w:rPr>
                <w:rStyle w:val="af1"/>
                <w:b w:val="0"/>
                <w:i w:val="0"/>
                <w:iCs w:val="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4798" w:rsidRDefault="00824798" w:rsidP="006E17E0">
            <w:pPr>
              <w:rPr>
                <w:rStyle w:val="af1"/>
                <w:b w:val="0"/>
                <w:i w:val="0"/>
                <w:iCs w:val="0"/>
              </w:rPr>
            </w:pP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4798" w:rsidRPr="00FD6ADB" w:rsidRDefault="00824798" w:rsidP="006E17E0">
            <w:r>
              <w:t xml:space="preserve">Лабораторная работа на </w:t>
            </w:r>
            <w:proofErr w:type="spellStart"/>
            <w:r>
              <w:t>флешке</w:t>
            </w:r>
            <w:proofErr w:type="spellEnd"/>
          </w:p>
        </w:tc>
      </w:tr>
      <w:tr w:rsidR="00003B61" w:rsidRPr="00890BAC" w:rsidTr="006E17E0"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3B61" w:rsidRPr="00FD6ADB" w:rsidRDefault="00824798" w:rsidP="006E17E0">
            <w:pPr>
              <w:rPr>
                <w:rStyle w:val="af1"/>
                <w:b w:val="0"/>
                <w:i w:val="0"/>
                <w:iCs w:val="0"/>
              </w:rPr>
            </w:pPr>
            <w:r>
              <w:rPr>
                <w:rStyle w:val="af1"/>
                <w:b w:val="0"/>
                <w:i w:val="0"/>
                <w:iCs w:val="0"/>
              </w:rPr>
              <w:t>2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3B61" w:rsidRPr="00FD6ADB" w:rsidRDefault="00003B61" w:rsidP="006E17E0">
            <w:pPr>
              <w:rPr>
                <w:rStyle w:val="af1"/>
                <w:b w:val="0"/>
                <w:i w:val="0"/>
                <w:iCs w:val="0"/>
              </w:rPr>
            </w:pPr>
            <w:r w:rsidRPr="00FD6ADB">
              <w:rPr>
                <w:rStyle w:val="af1"/>
                <w:b w:val="0"/>
                <w:i w:val="0"/>
                <w:iCs w:val="0"/>
              </w:rPr>
              <w:t xml:space="preserve">Постановка задачи.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3B61" w:rsidRPr="00FD6ADB" w:rsidRDefault="00003B61" w:rsidP="006E17E0">
            <w:pPr>
              <w:rPr>
                <w:rStyle w:val="af1"/>
                <w:b w:val="0"/>
                <w:i w:val="0"/>
                <w:iCs w:val="0"/>
              </w:rPr>
            </w:pPr>
            <w:r w:rsidRPr="00FD6ADB">
              <w:rPr>
                <w:rStyle w:val="af1"/>
                <w:b w:val="0"/>
                <w:i w:val="0"/>
                <w:iCs w:val="0"/>
              </w:rPr>
              <w:t>01.</w:t>
            </w:r>
            <w:r>
              <w:rPr>
                <w:rStyle w:val="af1"/>
                <w:b w:val="0"/>
                <w:i w:val="0"/>
                <w:iCs w:val="0"/>
              </w:rPr>
              <w:t>12</w:t>
            </w:r>
            <w:r w:rsidRPr="00FD6ADB">
              <w:rPr>
                <w:rStyle w:val="af1"/>
                <w:b w:val="0"/>
                <w:i w:val="0"/>
                <w:iCs w:val="0"/>
              </w:rPr>
              <w:t>.2017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3B61" w:rsidRPr="00FD6ADB" w:rsidRDefault="00003B61" w:rsidP="006E17E0">
            <w:r>
              <w:rPr>
                <w:rStyle w:val="af1"/>
                <w:b w:val="0"/>
                <w:i w:val="0"/>
                <w:iCs w:val="0"/>
              </w:rPr>
              <w:t>12.12</w:t>
            </w:r>
            <w:r w:rsidRPr="00FD6ADB">
              <w:rPr>
                <w:rStyle w:val="af1"/>
                <w:b w:val="0"/>
                <w:i w:val="0"/>
                <w:iCs w:val="0"/>
              </w:rPr>
              <w:t>.2017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3B61" w:rsidRPr="00FD6ADB" w:rsidRDefault="00003B61" w:rsidP="006E17E0">
            <w:r w:rsidRPr="00FD6ADB">
              <w:t>Эскиз слайда</w:t>
            </w:r>
            <w:r>
              <w:t>.</w:t>
            </w:r>
          </w:p>
        </w:tc>
      </w:tr>
      <w:tr w:rsidR="00003B61" w:rsidRPr="00890BAC" w:rsidTr="00E15EB0">
        <w:tc>
          <w:tcPr>
            <w:tcW w:w="605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003B61" w:rsidRPr="00890BAC" w:rsidRDefault="00824798" w:rsidP="006E17E0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3506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003B61" w:rsidRPr="00890BAC" w:rsidRDefault="00003B61" w:rsidP="006E17E0">
            <w:pPr>
              <w:rPr>
                <w:szCs w:val="24"/>
              </w:rPr>
            </w:pPr>
            <w:r w:rsidRPr="00890BAC">
              <w:rPr>
                <w:szCs w:val="24"/>
              </w:rPr>
              <w:t>Исследование алгоритмов.</w:t>
            </w:r>
          </w:p>
        </w:tc>
        <w:tc>
          <w:tcPr>
            <w:tcW w:w="1531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003B61" w:rsidRPr="00890BAC" w:rsidRDefault="00003B61" w:rsidP="006E17E0">
            <w:pPr>
              <w:rPr>
                <w:szCs w:val="24"/>
              </w:rPr>
            </w:pPr>
            <w:r>
              <w:rPr>
                <w:szCs w:val="24"/>
              </w:rPr>
              <w:t>12</w:t>
            </w:r>
            <w:r w:rsidRPr="00890BAC">
              <w:rPr>
                <w:szCs w:val="24"/>
              </w:rPr>
              <w:t>.1</w:t>
            </w:r>
            <w:r>
              <w:rPr>
                <w:szCs w:val="24"/>
                <w:lang w:val="en-US"/>
              </w:rPr>
              <w:t>2</w:t>
            </w:r>
            <w:r w:rsidRPr="00890BAC">
              <w:rPr>
                <w:szCs w:val="24"/>
              </w:rPr>
              <w:t>.2017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003B61" w:rsidRPr="00890BAC" w:rsidRDefault="00003B61" w:rsidP="006E17E0">
            <w:pPr>
              <w:rPr>
                <w:szCs w:val="24"/>
              </w:rPr>
            </w:pPr>
            <w:r>
              <w:rPr>
                <w:szCs w:val="24"/>
                <w:lang w:val="en-US"/>
              </w:rPr>
              <w:t>10</w:t>
            </w:r>
            <w:r w:rsidRPr="00890BAC">
              <w:rPr>
                <w:szCs w:val="24"/>
              </w:rPr>
              <w:t>.</w:t>
            </w:r>
            <w:r>
              <w:rPr>
                <w:szCs w:val="24"/>
              </w:rPr>
              <w:t>01.2018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03B61" w:rsidRPr="00890BAC" w:rsidRDefault="00003B61" w:rsidP="006E17E0">
            <w:pPr>
              <w:rPr>
                <w:szCs w:val="24"/>
              </w:rPr>
            </w:pPr>
            <w:r w:rsidRPr="00890BAC">
              <w:rPr>
                <w:szCs w:val="24"/>
              </w:rPr>
              <w:t>Сравнительная таблица</w:t>
            </w:r>
            <w:r>
              <w:rPr>
                <w:szCs w:val="24"/>
              </w:rPr>
              <w:t>.</w:t>
            </w:r>
          </w:p>
        </w:tc>
      </w:tr>
      <w:tr w:rsidR="007E72A6" w:rsidRPr="00890BAC" w:rsidTr="00E15EB0"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4798" w:rsidRPr="00890BAC" w:rsidRDefault="00824798" w:rsidP="006E17E0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3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4798" w:rsidRPr="00890BAC" w:rsidRDefault="00824798" w:rsidP="006E17E0">
            <w:pPr>
              <w:rPr>
                <w:szCs w:val="24"/>
              </w:rPr>
            </w:pPr>
            <w:r w:rsidRPr="00890BAC">
              <w:rPr>
                <w:szCs w:val="24"/>
              </w:rPr>
              <w:t>Разработка ТЗ на программный модуль.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4798" w:rsidRPr="00890BAC" w:rsidRDefault="00824798" w:rsidP="006E17E0">
            <w:pPr>
              <w:rPr>
                <w:szCs w:val="24"/>
              </w:rPr>
            </w:pPr>
            <w:r w:rsidRPr="00824798">
              <w:rPr>
                <w:szCs w:val="24"/>
              </w:rPr>
              <w:t>10</w:t>
            </w:r>
            <w:r>
              <w:rPr>
                <w:szCs w:val="24"/>
              </w:rPr>
              <w:t>.01.2018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4798" w:rsidRPr="00824798" w:rsidRDefault="00824798" w:rsidP="006E17E0">
            <w:pPr>
              <w:rPr>
                <w:szCs w:val="24"/>
                <w:lang w:val="en-US"/>
              </w:rPr>
            </w:pPr>
            <w:r w:rsidRPr="00824798">
              <w:rPr>
                <w:szCs w:val="24"/>
                <w:lang w:val="en-US"/>
              </w:rPr>
              <w:t>31.01.2018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4798" w:rsidRPr="00890BAC" w:rsidRDefault="00824798" w:rsidP="006E17E0">
            <w:pPr>
              <w:rPr>
                <w:szCs w:val="24"/>
              </w:rPr>
            </w:pPr>
            <w:r w:rsidRPr="00890BAC">
              <w:rPr>
                <w:szCs w:val="24"/>
              </w:rPr>
              <w:t>Утвержденное ТЗ</w:t>
            </w:r>
            <w:r>
              <w:rPr>
                <w:szCs w:val="24"/>
              </w:rPr>
              <w:t>.</w:t>
            </w:r>
          </w:p>
        </w:tc>
      </w:tr>
      <w:tr w:rsidR="007E72A6" w:rsidRPr="00890BAC" w:rsidTr="00E15EB0"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72A6" w:rsidRDefault="007E72A6" w:rsidP="006E17E0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3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72A6" w:rsidRPr="00890BAC" w:rsidRDefault="007E72A6" w:rsidP="006E17E0">
            <w:pPr>
              <w:rPr>
                <w:szCs w:val="24"/>
              </w:rPr>
            </w:pPr>
            <w:r>
              <w:rPr>
                <w:szCs w:val="24"/>
              </w:rPr>
              <w:t>Разработка программного модуля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72A6" w:rsidRPr="00824798" w:rsidRDefault="007E72A6" w:rsidP="006E17E0">
            <w:pPr>
              <w:rPr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72A6" w:rsidRPr="00824798" w:rsidRDefault="007E72A6" w:rsidP="006E17E0">
            <w:pPr>
              <w:rPr>
                <w:szCs w:val="24"/>
                <w:lang w:val="en-US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72A6" w:rsidRPr="00890BAC" w:rsidRDefault="007E72A6" w:rsidP="006E17E0">
            <w:pPr>
              <w:rPr>
                <w:szCs w:val="24"/>
              </w:rPr>
            </w:pPr>
          </w:p>
        </w:tc>
      </w:tr>
      <w:tr w:rsidR="007E72A6" w:rsidRPr="00890BAC" w:rsidTr="00E15EB0"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72A6" w:rsidRDefault="007E72A6" w:rsidP="006E17E0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3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72A6" w:rsidRDefault="007E72A6" w:rsidP="006E17E0">
            <w:pPr>
              <w:rPr>
                <w:szCs w:val="24"/>
              </w:rPr>
            </w:pPr>
            <w:r>
              <w:rPr>
                <w:szCs w:val="24"/>
              </w:rPr>
              <w:t>Тестирование программного модуля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72A6" w:rsidRPr="00824798" w:rsidRDefault="007E72A6" w:rsidP="006E17E0">
            <w:pPr>
              <w:rPr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72A6" w:rsidRPr="00824798" w:rsidRDefault="007E72A6" w:rsidP="006E17E0">
            <w:pPr>
              <w:rPr>
                <w:szCs w:val="24"/>
                <w:lang w:val="en-US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72A6" w:rsidRPr="00890BAC" w:rsidRDefault="007E72A6" w:rsidP="006E17E0">
            <w:pPr>
              <w:rPr>
                <w:szCs w:val="24"/>
              </w:rPr>
            </w:pPr>
          </w:p>
        </w:tc>
      </w:tr>
    </w:tbl>
    <w:p w:rsidR="00620AC5" w:rsidRPr="00620AC5" w:rsidRDefault="00620AC5" w:rsidP="00620AC5">
      <w:pPr>
        <w:pStyle w:val="phnormal"/>
      </w:pPr>
    </w:p>
    <w:p w:rsidR="00620AC5" w:rsidRDefault="00620AC5" w:rsidP="005A6504">
      <w:pPr>
        <w:pStyle w:val="11"/>
      </w:pPr>
      <w:bookmarkStart w:id="20" w:name="_Toc508920858"/>
      <w:r>
        <w:lastRenderedPageBreak/>
        <w:t>Порядок контроля и приемки</w:t>
      </w:r>
      <w:bookmarkEnd w:id="20"/>
    </w:p>
    <w:p w:rsidR="00620AC5" w:rsidRPr="00620AC5" w:rsidRDefault="00BB3AD1" w:rsidP="00620AC5">
      <w:pPr>
        <w:pStyle w:val="phnormal"/>
      </w:pPr>
      <w:r>
        <w:t>Порядок контроля не установлен.</w:t>
      </w:r>
    </w:p>
    <w:p w:rsidR="00D6324C" w:rsidRDefault="00D6324C" w:rsidP="00C41FB7">
      <w:pPr>
        <w:pStyle w:val="phtitlevoid"/>
        <w:rPr>
          <w:rFonts w:cs="Times New Roman"/>
        </w:rPr>
        <w:sectPr w:rsidR="00D6324C" w:rsidSect="00947947">
          <w:headerReference w:type="default" r:id="rId9"/>
          <w:footerReference w:type="default" r:id="rId10"/>
          <w:pgSz w:w="11906" w:h="16838"/>
          <w:pgMar w:top="1418" w:right="567" w:bottom="851" w:left="1134" w:header="426" w:footer="709" w:gutter="0"/>
          <w:pgNumType w:start="2"/>
          <w:cols w:space="708"/>
          <w:titlePg/>
          <w:docGrid w:linePitch="360"/>
        </w:sectPr>
      </w:pPr>
      <w:bookmarkStart w:id="21" w:name="_Toc508920859"/>
      <w:bookmarkEnd w:id="21"/>
    </w:p>
    <w:tbl>
      <w:tblPr>
        <w:tblW w:w="0" w:type="auto"/>
        <w:jc w:val="righ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1134"/>
        <w:gridCol w:w="1134"/>
        <w:gridCol w:w="1134"/>
        <w:gridCol w:w="1134"/>
        <w:gridCol w:w="1134"/>
        <w:gridCol w:w="1418"/>
        <w:gridCol w:w="1418"/>
        <w:gridCol w:w="851"/>
        <w:gridCol w:w="680"/>
      </w:tblGrid>
      <w:tr w:rsidR="00D6324C" w:rsidRPr="008B170D" w:rsidTr="00D92868">
        <w:trPr>
          <w:trHeight w:val="567"/>
          <w:jc w:val="right"/>
        </w:trPr>
        <w:tc>
          <w:tcPr>
            <w:tcW w:w="10491" w:type="dxa"/>
            <w:gridSpan w:val="10"/>
            <w:vAlign w:val="center"/>
          </w:tcPr>
          <w:p w:rsidR="00D6324C" w:rsidRPr="008B170D" w:rsidRDefault="00D6324C" w:rsidP="00730E33">
            <w:pPr>
              <w:pStyle w:val="phtablecolcaption"/>
              <w:spacing w:before="0" w:after="0"/>
              <w:rPr>
                <w:rFonts w:cs="Times New Roman"/>
              </w:rPr>
            </w:pPr>
            <w:r w:rsidRPr="00825D9C">
              <w:rPr>
                <w:rFonts w:cs="Times New Roman"/>
                <w:sz w:val="24"/>
              </w:rPr>
              <w:lastRenderedPageBreak/>
              <w:t>Лист регистрации изменений</w:t>
            </w:r>
          </w:p>
        </w:tc>
      </w:tr>
      <w:tr w:rsidR="00730E33" w:rsidRPr="008B170D" w:rsidTr="00D92868">
        <w:trPr>
          <w:trHeight w:hRule="exact" w:val="284"/>
          <w:jc w:val="right"/>
        </w:trPr>
        <w:tc>
          <w:tcPr>
            <w:tcW w:w="4990" w:type="dxa"/>
            <w:gridSpan w:val="5"/>
            <w:vAlign w:val="center"/>
          </w:tcPr>
          <w:p w:rsidR="00C41FB7" w:rsidRPr="008B170D" w:rsidRDefault="00C41FB7" w:rsidP="00730E33">
            <w:pPr>
              <w:pStyle w:val="phtablecolcaption"/>
              <w:spacing w:before="0" w:after="0"/>
              <w:rPr>
                <w:rFonts w:cs="Times New Roman"/>
              </w:rPr>
            </w:pPr>
            <w:r w:rsidRPr="008B170D">
              <w:rPr>
                <w:rFonts w:cs="Times New Roman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:rsidR="00C41FB7" w:rsidRPr="008B170D" w:rsidRDefault="00C41FB7" w:rsidP="00730E33">
            <w:pPr>
              <w:pStyle w:val="phtablecolcaption"/>
              <w:spacing w:before="0" w:after="0"/>
              <w:rPr>
                <w:rFonts w:cs="Times New Roman"/>
              </w:rPr>
            </w:pPr>
            <w:r w:rsidRPr="008B170D">
              <w:rPr>
                <w:rFonts w:cs="Times New Roman"/>
              </w:rPr>
              <w:t>Всего листов (страниц)</w:t>
            </w:r>
            <w:r w:rsidRPr="008B170D">
              <w:rPr>
                <w:rFonts w:cs="Times New Roman"/>
              </w:rPr>
              <w:br/>
              <w:t>в докум.</w:t>
            </w:r>
          </w:p>
        </w:tc>
        <w:tc>
          <w:tcPr>
            <w:tcW w:w="1418" w:type="dxa"/>
            <w:vMerge w:val="restart"/>
            <w:vAlign w:val="center"/>
          </w:tcPr>
          <w:p w:rsidR="00C41FB7" w:rsidRPr="008B170D" w:rsidRDefault="00C41FB7" w:rsidP="00730E33">
            <w:pPr>
              <w:pStyle w:val="phtablecolcaption"/>
              <w:spacing w:before="0" w:after="0"/>
              <w:rPr>
                <w:rFonts w:cs="Times New Roman"/>
              </w:rPr>
            </w:pPr>
            <w:r w:rsidRPr="008B170D">
              <w:rPr>
                <w:rFonts w:cs="Times New Roman"/>
              </w:rPr>
              <w:t>№</w:t>
            </w:r>
            <w:r w:rsidRPr="008B170D">
              <w:rPr>
                <w:rFonts w:cs="Times New Roman"/>
              </w:rPr>
              <w:br/>
              <w:t>документа</w:t>
            </w:r>
          </w:p>
        </w:tc>
        <w:tc>
          <w:tcPr>
            <w:tcW w:w="1418" w:type="dxa"/>
            <w:vMerge w:val="restart"/>
            <w:vAlign w:val="center"/>
          </w:tcPr>
          <w:p w:rsidR="00C41FB7" w:rsidRPr="008B170D" w:rsidRDefault="00C41FB7" w:rsidP="00730E33">
            <w:pPr>
              <w:pStyle w:val="phtablecolcaption"/>
              <w:spacing w:before="0" w:after="0"/>
              <w:rPr>
                <w:rFonts w:cs="Times New Roman"/>
              </w:rPr>
            </w:pPr>
            <w:r w:rsidRPr="008B170D">
              <w:rPr>
                <w:rFonts w:cs="Times New Roman"/>
              </w:rPr>
              <w:t xml:space="preserve">Входящий № </w:t>
            </w:r>
            <w:proofErr w:type="spellStart"/>
            <w:r w:rsidRPr="008B170D">
              <w:rPr>
                <w:rFonts w:cs="Times New Roman"/>
              </w:rPr>
              <w:t>сопрово-дительного</w:t>
            </w:r>
            <w:proofErr w:type="spellEnd"/>
            <w:r w:rsidRPr="008B170D">
              <w:rPr>
                <w:rFonts w:cs="Times New Roman"/>
              </w:rPr>
              <w:t xml:space="preserve"> докум.</w:t>
            </w:r>
            <w:r w:rsidRPr="008B170D">
              <w:rPr>
                <w:rFonts w:cs="Times New Roman"/>
              </w:rPr>
              <w:br/>
              <w:t>и дата</w:t>
            </w:r>
          </w:p>
        </w:tc>
        <w:tc>
          <w:tcPr>
            <w:tcW w:w="851" w:type="dxa"/>
            <w:vMerge w:val="restart"/>
            <w:vAlign w:val="center"/>
          </w:tcPr>
          <w:p w:rsidR="00C41FB7" w:rsidRPr="008B170D" w:rsidRDefault="00C41FB7" w:rsidP="00730E33">
            <w:pPr>
              <w:pStyle w:val="phtablecolcaption"/>
              <w:spacing w:before="0" w:after="0"/>
              <w:rPr>
                <w:rFonts w:cs="Times New Roman"/>
              </w:rPr>
            </w:pPr>
            <w:proofErr w:type="spellStart"/>
            <w:r w:rsidRPr="008B170D">
              <w:rPr>
                <w:rFonts w:cs="Times New Roman"/>
              </w:rPr>
              <w:t>Подп</w:t>
            </w:r>
            <w:proofErr w:type="spellEnd"/>
          </w:p>
        </w:tc>
        <w:tc>
          <w:tcPr>
            <w:tcW w:w="680" w:type="dxa"/>
            <w:vMerge w:val="restart"/>
            <w:vAlign w:val="center"/>
          </w:tcPr>
          <w:p w:rsidR="00C41FB7" w:rsidRPr="008B170D" w:rsidRDefault="00C41FB7" w:rsidP="00730E33">
            <w:pPr>
              <w:pStyle w:val="phtablecolcaption"/>
              <w:spacing w:before="0" w:after="0"/>
              <w:rPr>
                <w:rFonts w:cs="Times New Roman"/>
              </w:rPr>
            </w:pPr>
            <w:r w:rsidRPr="008B170D">
              <w:rPr>
                <w:rFonts w:cs="Times New Roman"/>
              </w:rPr>
              <w:t>Дата</w:t>
            </w:r>
          </w:p>
        </w:tc>
      </w:tr>
      <w:tr w:rsidR="00730E33" w:rsidRPr="008B170D" w:rsidTr="00D92868">
        <w:trPr>
          <w:trHeight w:hRule="exact" w:val="1134"/>
          <w:jc w:val="right"/>
        </w:trPr>
        <w:tc>
          <w:tcPr>
            <w:tcW w:w="454" w:type="dxa"/>
            <w:vAlign w:val="center"/>
          </w:tcPr>
          <w:p w:rsidR="00C41FB7" w:rsidRPr="008B170D" w:rsidRDefault="00C41FB7" w:rsidP="00730E33">
            <w:pPr>
              <w:pStyle w:val="phtablecolcaption"/>
              <w:spacing w:before="0" w:after="0"/>
              <w:rPr>
                <w:rFonts w:cs="Times New Roman"/>
              </w:rPr>
            </w:pPr>
            <w:proofErr w:type="spellStart"/>
            <w:r w:rsidRPr="008B170D">
              <w:rPr>
                <w:rFonts w:cs="Times New Roman"/>
              </w:rPr>
              <w:t>Изм</w:t>
            </w:r>
            <w:proofErr w:type="spellEnd"/>
          </w:p>
        </w:tc>
        <w:tc>
          <w:tcPr>
            <w:tcW w:w="1134" w:type="dxa"/>
            <w:vAlign w:val="center"/>
          </w:tcPr>
          <w:p w:rsidR="00C41FB7" w:rsidRPr="008B170D" w:rsidRDefault="00C41FB7" w:rsidP="00730E33">
            <w:pPr>
              <w:pStyle w:val="phtablecolcaption"/>
              <w:spacing w:before="0" w:after="0"/>
              <w:rPr>
                <w:rFonts w:cs="Times New Roman"/>
              </w:rPr>
            </w:pPr>
            <w:r w:rsidRPr="008B170D">
              <w:rPr>
                <w:rFonts w:cs="Times New Roman"/>
              </w:rPr>
              <w:t>измененных</w:t>
            </w:r>
          </w:p>
        </w:tc>
        <w:tc>
          <w:tcPr>
            <w:tcW w:w="1134" w:type="dxa"/>
            <w:vAlign w:val="center"/>
          </w:tcPr>
          <w:p w:rsidR="00C41FB7" w:rsidRPr="008B170D" w:rsidRDefault="00C41FB7" w:rsidP="00730E33">
            <w:pPr>
              <w:pStyle w:val="phtablecolcaption"/>
              <w:spacing w:before="0" w:after="0"/>
              <w:rPr>
                <w:rFonts w:cs="Times New Roman"/>
              </w:rPr>
            </w:pPr>
            <w:r w:rsidRPr="008B170D">
              <w:rPr>
                <w:rFonts w:cs="Times New Roman"/>
              </w:rPr>
              <w:t>замененных</w:t>
            </w:r>
          </w:p>
        </w:tc>
        <w:tc>
          <w:tcPr>
            <w:tcW w:w="1134" w:type="dxa"/>
            <w:vAlign w:val="center"/>
          </w:tcPr>
          <w:p w:rsidR="00C41FB7" w:rsidRPr="008B170D" w:rsidRDefault="00C41FB7" w:rsidP="00730E33">
            <w:pPr>
              <w:pStyle w:val="phtablecolcaption"/>
              <w:spacing w:before="0" w:after="0"/>
              <w:rPr>
                <w:rFonts w:cs="Times New Roman"/>
              </w:rPr>
            </w:pPr>
            <w:r w:rsidRPr="008B170D">
              <w:rPr>
                <w:rFonts w:cs="Times New Roman"/>
              </w:rPr>
              <w:t>новых</w:t>
            </w:r>
          </w:p>
        </w:tc>
        <w:tc>
          <w:tcPr>
            <w:tcW w:w="1134" w:type="dxa"/>
            <w:vAlign w:val="center"/>
          </w:tcPr>
          <w:p w:rsidR="00C41FB7" w:rsidRPr="008B170D" w:rsidRDefault="00C41FB7" w:rsidP="00730E33">
            <w:pPr>
              <w:pStyle w:val="phtablecolcaption"/>
              <w:spacing w:before="0" w:after="0"/>
              <w:rPr>
                <w:rFonts w:cs="Times New Roman"/>
              </w:rPr>
            </w:pPr>
            <w:proofErr w:type="spellStart"/>
            <w:r w:rsidRPr="008B170D">
              <w:rPr>
                <w:rFonts w:cs="Times New Roman"/>
              </w:rPr>
              <w:t>аннули-ров</w:t>
            </w:r>
            <w:bookmarkStart w:id="22" w:name="_GoBack"/>
            <w:bookmarkEnd w:id="22"/>
            <w:r w:rsidRPr="008B170D">
              <w:rPr>
                <w:rFonts w:cs="Times New Roman"/>
              </w:rPr>
              <w:t>анных</w:t>
            </w:r>
            <w:proofErr w:type="spellEnd"/>
          </w:p>
        </w:tc>
        <w:tc>
          <w:tcPr>
            <w:tcW w:w="1134" w:type="dxa"/>
            <w:vMerge/>
          </w:tcPr>
          <w:p w:rsidR="00C41FB7" w:rsidRPr="008B170D" w:rsidRDefault="00C41FB7" w:rsidP="00730E33">
            <w:pPr>
              <w:pStyle w:val="phtablecolcaption"/>
              <w:spacing w:before="0" w:after="0"/>
              <w:rPr>
                <w:rFonts w:cs="Times New Roman"/>
              </w:rPr>
            </w:pPr>
          </w:p>
        </w:tc>
        <w:tc>
          <w:tcPr>
            <w:tcW w:w="1418" w:type="dxa"/>
            <w:vMerge/>
          </w:tcPr>
          <w:p w:rsidR="00C41FB7" w:rsidRPr="008B170D" w:rsidRDefault="00C41FB7" w:rsidP="00730E33">
            <w:pPr>
              <w:pStyle w:val="phtablecolcaption"/>
              <w:spacing w:before="0" w:after="0"/>
              <w:rPr>
                <w:rFonts w:cs="Times New Roman"/>
              </w:rPr>
            </w:pPr>
          </w:p>
        </w:tc>
        <w:tc>
          <w:tcPr>
            <w:tcW w:w="1418" w:type="dxa"/>
            <w:vMerge/>
          </w:tcPr>
          <w:p w:rsidR="00C41FB7" w:rsidRPr="008B170D" w:rsidRDefault="00C41FB7" w:rsidP="00730E33">
            <w:pPr>
              <w:pStyle w:val="phtablecolcaption"/>
              <w:spacing w:before="0" w:after="0"/>
              <w:rPr>
                <w:rFonts w:cs="Times New Roman"/>
              </w:rPr>
            </w:pPr>
          </w:p>
        </w:tc>
        <w:tc>
          <w:tcPr>
            <w:tcW w:w="851" w:type="dxa"/>
            <w:vMerge/>
          </w:tcPr>
          <w:p w:rsidR="00C41FB7" w:rsidRPr="008B170D" w:rsidRDefault="00C41FB7" w:rsidP="00730E33">
            <w:pPr>
              <w:pStyle w:val="phtablecolcaption"/>
              <w:spacing w:before="0" w:after="0"/>
              <w:rPr>
                <w:rFonts w:cs="Times New Roman"/>
              </w:rPr>
            </w:pPr>
          </w:p>
        </w:tc>
        <w:tc>
          <w:tcPr>
            <w:tcW w:w="680" w:type="dxa"/>
            <w:vMerge/>
          </w:tcPr>
          <w:p w:rsidR="00C41FB7" w:rsidRPr="008B170D" w:rsidRDefault="00C41FB7" w:rsidP="00730E33">
            <w:pPr>
              <w:pStyle w:val="phtablecolcaption"/>
              <w:spacing w:before="0" w:after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C41FB7" w:rsidRPr="008B170D" w:rsidRDefault="00C41FB7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730E33" w:rsidRPr="008B170D" w:rsidTr="00D92868">
        <w:trPr>
          <w:trHeight w:val="284"/>
          <w:jc w:val="right"/>
        </w:trPr>
        <w:tc>
          <w:tcPr>
            <w:tcW w:w="45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E04440" w:rsidRPr="008B170D" w:rsidRDefault="00E04440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D92868" w:rsidRPr="008B170D" w:rsidTr="00D92868">
        <w:trPr>
          <w:trHeight w:val="284"/>
          <w:jc w:val="right"/>
        </w:trPr>
        <w:tc>
          <w:tcPr>
            <w:tcW w:w="45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D92868" w:rsidRPr="008B170D" w:rsidTr="00D92868">
        <w:trPr>
          <w:trHeight w:val="284"/>
          <w:jc w:val="right"/>
        </w:trPr>
        <w:tc>
          <w:tcPr>
            <w:tcW w:w="45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D92868" w:rsidRPr="008B170D" w:rsidTr="00D92868">
        <w:trPr>
          <w:trHeight w:val="284"/>
          <w:jc w:val="right"/>
        </w:trPr>
        <w:tc>
          <w:tcPr>
            <w:tcW w:w="45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D92868" w:rsidRPr="008B170D" w:rsidTr="00D92868">
        <w:trPr>
          <w:trHeight w:val="284"/>
          <w:jc w:val="right"/>
        </w:trPr>
        <w:tc>
          <w:tcPr>
            <w:tcW w:w="45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D92868" w:rsidRPr="008B170D" w:rsidTr="00D92868">
        <w:trPr>
          <w:trHeight w:val="284"/>
          <w:jc w:val="right"/>
        </w:trPr>
        <w:tc>
          <w:tcPr>
            <w:tcW w:w="45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D92868" w:rsidRPr="008B170D" w:rsidTr="00D92868">
        <w:trPr>
          <w:trHeight w:val="284"/>
          <w:jc w:val="right"/>
        </w:trPr>
        <w:tc>
          <w:tcPr>
            <w:tcW w:w="45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D92868" w:rsidRPr="008B170D" w:rsidTr="00D92868">
        <w:trPr>
          <w:trHeight w:val="284"/>
          <w:jc w:val="right"/>
        </w:trPr>
        <w:tc>
          <w:tcPr>
            <w:tcW w:w="45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D92868" w:rsidRPr="008B170D" w:rsidTr="00D92868">
        <w:trPr>
          <w:trHeight w:val="284"/>
          <w:jc w:val="right"/>
        </w:trPr>
        <w:tc>
          <w:tcPr>
            <w:tcW w:w="45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D92868" w:rsidRPr="008B170D" w:rsidTr="00D92868">
        <w:trPr>
          <w:trHeight w:val="284"/>
          <w:jc w:val="right"/>
        </w:trPr>
        <w:tc>
          <w:tcPr>
            <w:tcW w:w="45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D92868" w:rsidRPr="008B170D" w:rsidTr="00D92868">
        <w:trPr>
          <w:trHeight w:val="284"/>
          <w:jc w:val="right"/>
        </w:trPr>
        <w:tc>
          <w:tcPr>
            <w:tcW w:w="45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  <w:tr w:rsidR="00D92868" w:rsidRPr="008B170D" w:rsidTr="00D92868">
        <w:trPr>
          <w:trHeight w:val="284"/>
          <w:jc w:val="right"/>
        </w:trPr>
        <w:tc>
          <w:tcPr>
            <w:tcW w:w="45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1418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851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  <w:tc>
          <w:tcPr>
            <w:tcW w:w="680" w:type="dxa"/>
          </w:tcPr>
          <w:p w:rsidR="00D92868" w:rsidRPr="008B170D" w:rsidRDefault="00D92868" w:rsidP="00730E33">
            <w:pPr>
              <w:pStyle w:val="phtablecell"/>
              <w:spacing w:before="0"/>
              <w:rPr>
                <w:rFonts w:cs="Times New Roman"/>
              </w:rPr>
            </w:pPr>
          </w:p>
        </w:tc>
      </w:tr>
    </w:tbl>
    <w:p w:rsidR="00C41FB7" w:rsidRPr="00E04440" w:rsidRDefault="00C41FB7" w:rsidP="00404842">
      <w:pPr>
        <w:pStyle w:val="phnormal"/>
        <w:rPr>
          <w:color w:val="7030A0"/>
          <w:sz w:val="2"/>
          <w:szCs w:val="2"/>
        </w:rPr>
      </w:pPr>
    </w:p>
    <w:sectPr w:rsidR="00C41FB7" w:rsidRPr="00E04440" w:rsidSect="00D92868">
      <w:pgSz w:w="11906" w:h="16838"/>
      <w:pgMar w:top="1418" w:right="284" w:bottom="1418" w:left="1134" w:header="425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BD7" w:rsidRDefault="00430BD7" w:rsidP="001C4C34">
      <w:r>
        <w:separator/>
      </w:r>
    </w:p>
    <w:p w:rsidR="00430BD7" w:rsidRDefault="00430BD7"/>
    <w:p w:rsidR="00430BD7" w:rsidRDefault="00430BD7"/>
    <w:p w:rsidR="00430BD7" w:rsidRDefault="00430BD7" w:rsidP="002339FA"/>
  </w:endnote>
  <w:endnote w:type="continuationSeparator" w:id="0">
    <w:p w:rsidR="00430BD7" w:rsidRDefault="00430BD7" w:rsidP="001C4C34">
      <w:r>
        <w:continuationSeparator/>
      </w:r>
    </w:p>
    <w:p w:rsidR="00430BD7" w:rsidRDefault="00430BD7"/>
    <w:p w:rsidR="00430BD7" w:rsidRDefault="00430BD7"/>
    <w:p w:rsidR="00430BD7" w:rsidRDefault="00430BD7" w:rsidP="002339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Полужирный">
    <w:altName w:val="Times New Roman Bold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947" w:rsidRPr="00947947" w:rsidRDefault="00947947" w:rsidP="00947947">
    <w:pPr>
      <w:pStyle w:val="af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BD7" w:rsidRDefault="00430BD7" w:rsidP="001C4C34">
      <w:r>
        <w:separator/>
      </w:r>
    </w:p>
    <w:p w:rsidR="00430BD7" w:rsidRDefault="00430BD7"/>
    <w:p w:rsidR="00430BD7" w:rsidRDefault="00430BD7"/>
    <w:p w:rsidR="00430BD7" w:rsidRDefault="00430BD7" w:rsidP="002339FA"/>
  </w:footnote>
  <w:footnote w:type="continuationSeparator" w:id="0">
    <w:p w:rsidR="00430BD7" w:rsidRDefault="00430BD7" w:rsidP="001C4C34">
      <w:r>
        <w:continuationSeparator/>
      </w:r>
    </w:p>
    <w:p w:rsidR="00430BD7" w:rsidRDefault="00430BD7"/>
    <w:p w:rsidR="00430BD7" w:rsidRDefault="00430BD7"/>
    <w:p w:rsidR="00430BD7" w:rsidRDefault="00430BD7" w:rsidP="002339F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D80" w:rsidRDefault="00B27F6A" w:rsidP="009B5D80">
    <w:pPr>
      <w:pStyle w:val="phtitlepage"/>
    </w:pPr>
    <w:r w:rsidRPr="009B5D80">
      <w:rPr>
        <w:b/>
        <w:noProof/>
        <w:lang w:eastAsia="ru-RU"/>
      </w:rPr>
      <mc:AlternateContent>
        <mc:Choice Requires="wpg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-573405</wp:posOffset>
              </wp:positionH>
              <wp:positionV relativeFrom="paragraph">
                <wp:posOffset>4754245</wp:posOffset>
              </wp:positionV>
              <wp:extent cx="459105" cy="5168265"/>
              <wp:effectExtent l="0" t="10795" r="0" b="12065"/>
              <wp:wrapNone/>
              <wp:docPr id="1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59105" cy="5168265"/>
                        <a:chOff x="319" y="8138"/>
                        <a:chExt cx="723" cy="8286"/>
                      </a:xfrm>
                    </wpg:grpSpPr>
                    <wps:wsp>
                      <wps:cNvPr id="2" name="Line 17"/>
                      <wps:cNvCnPr>
                        <a:cxnSpLocks noChangeShapeType="1"/>
                      </wps:cNvCnPr>
                      <wps:spPr bwMode="auto">
                        <a:xfrm flipH="1">
                          <a:off x="466" y="10229"/>
                          <a:ext cx="54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" name="Line 18"/>
                      <wps:cNvCnPr>
                        <a:cxnSpLocks noChangeShapeType="1"/>
                      </wps:cNvCnPr>
                      <wps:spPr bwMode="auto">
                        <a:xfrm flipH="1">
                          <a:off x="457" y="11489"/>
                          <a:ext cx="55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19"/>
                      <wps:cNvCnPr>
                        <a:cxnSpLocks noChangeShapeType="1"/>
                      </wps:cNvCnPr>
                      <wps:spPr bwMode="auto">
                        <a:xfrm flipH="1">
                          <a:off x="460" y="12964"/>
                          <a:ext cx="55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20"/>
                      <wps:cNvCnPr>
                        <a:cxnSpLocks noChangeShapeType="1"/>
                      </wps:cNvCnPr>
                      <wps:spPr bwMode="auto">
                        <a:xfrm flipH="1">
                          <a:off x="475" y="14940"/>
                          <a:ext cx="54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319" y="8644"/>
                          <a:ext cx="565" cy="15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5D80" w:rsidRPr="00254253" w:rsidRDefault="009B5D80" w:rsidP="00981AA2">
                            <w:pPr>
                              <w:pStyle w:val="phstampitalic"/>
                              <w:rPr>
                                <w:b/>
                              </w:rPr>
                            </w:pPr>
                            <w:r w:rsidRPr="00254253">
                              <w:rPr>
                                <w:b/>
                              </w:rPr>
                              <w:t>Подп. и дата</w:t>
                            </w:r>
                          </w:p>
                          <w:p w:rsidR="009B5D80" w:rsidRPr="00254253" w:rsidRDefault="009B5D80" w:rsidP="00981AA2">
                            <w:pPr>
                              <w:rPr>
                                <w:b/>
                              </w:rPr>
                            </w:pPr>
                          </w:p>
                          <w:p w:rsidR="009B5D80" w:rsidRPr="00254253" w:rsidRDefault="009B5D80" w:rsidP="00981AA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vert270" wrap="square" lIns="91440" tIns="36000" rIns="91440" bIns="45720" anchor="t" anchorCtr="0" upright="1">
                        <a:noAutofit/>
                      </wps:bodyPr>
                    </wps:wsp>
                    <wps:wsp>
                      <wps:cNvPr id="7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319" y="10323"/>
                          <a:ext cx="565" cy="11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5D80" w:rsidRPr="00254253" w:rsidRDefault="009B5D80" w:rsidP="00981AA2">
                            <w:pPr>
                              <w:pStyle w:val="phstampitalic"/>
                              <w:rPr>
                                <w:b/>
                              </w:rPr>
                            </w:pPr>
                            <w:proofErr w:type="spellStart"/>
                            <w:r w:rsidRPr="00254253">
                              <w:rPr>
                                <w:b/>
                              </w:rPr>
                              <w:t>Инв</w:t>
                            </w:r>
                            <w:proofErr w:type="spellEnd"/>
                            <w:r w:rsidRPr="00254253">
                              <w:rPr>
                                <w:b/>
                              </w:rPr>
                              <w:t xml:space="preserve"> № </w:t>
                            </w:r>
                            <w:proofErr w:type="spellStart"/>
                            <w:r w:rsidRPr="00254253">
                              <w:rPr>
                                <w:b/>
                              </w:rPr>
                              <w:t>дубл</w:t>
                            </w:r>
                            <w:proofErr w:type="spellEnd"/>
                            <w:r w:rsidRPr="00254253">
                              <w:rPr>
                                <w:b/>
                              </w:rPr>
                              <w:t>.</w:t>
                            </w:r>
                          </w:p>
                          <w:p w:rsidR="009B5D80" w:rsidRPr="00254253" w:rsidRDefault="009B5D80" w:rsidP="00981AA2">
                            <w:pPr>
                              <w:rPr>
                                <w:b/>
                              </w:rPr>
                            </w:pPr>
                          </w:p>
                          <w:p w:rsidR="009B5D80" w:rsidRPr="00254253" w:rsidRDefault="009B5D80" w:rsidP="00981AA2">
                            <w:pPr>
                              <w:rPr>
                                <w:b/>
                              </w:rPr>
                            </w:pPr>
                          </w:p>
                          <w:p w:rsidR="009B5D80" w:rsidRPr="00254253" w:rsidRDefault="009B5D80" w:rsidP="00981AA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vert270" wrap="square" lIns="91440" tIns="36000" rIns="91440" bIns="45720" anchor="t" anchorCtr="0" upright="1">
                        <a:noAutofit/>
                      </wps:bodyPr>
                    </wps:wsp>
                    <wpg:grpSp>
                      <wpg:cNvPr id="8" name="Group 23"/>
                      <wpg:cNvGrpSpPr>
                        <a:grpSpLocks/>
                      </wpg:cNvGrpSpPr>
                      <wpg:grpSpPr bwMode="auto">
                        <a:xfrm>
                          <a:off x="319" y="11648"/>
                          <a:ext cx="565" cy="4728"/>
                          <a:chOff x="239" y="11626"/>
                          <a:chExt cx="565" cy="4728"/>
                        </a:xfrm>
                      </wpg:grpSpPr>
                      <wps:wsp>
                        <wps:cNvPr id="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39" y="15188"/>
                            <a:ext cx="565" cy="1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5D80" w:rsidRPr="00254253" w:rsidRDefault="009B5D80" w:rsidP="00981AA2">
                              <w:pPr>
                                <w:pStyle w:val="phstampitalic"/>
                                <w:rPr>
                                  <w:b/>
                                </w:rPr>
                              </w:pPr>
                              <w:proofErr w:type="spellStart"/>
                              <w:r w:rsidRPr="00254253">
                                <w:rPr>
                                  <w:b/>
                                </w:rPr>
                                <w:t>Инв</w:t>
                              </w:r>
                              <w:proofErr w:type="spellEnd"/>
                              <w:r w:rsidRPr="00254253">
                                <w:rPr>
                                  <w:b/>
                                </w:rPr>
                                <w:t xml:space="preserve"> № подл.</w:t>
                              </w:r>
                            </w:p>
                            <w:p w:rsidR="009B5D80" w:rsidRPr="00254253" w:rsidRDefault="009B5D80" w:rsidP="00981AA2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9B5D80" w:rsidRPr="00254253" w:rsidRDefault="009B5D80" w:rsidP="00981AA2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36000" rIns="91440" bIns="45720" anchor="t" anchorCtr="0" upright="1">
                          <a:noAutofit/>
                        </wps:bodyPr>
                      </wps:wsp>
                      <wpg:grpSp>
                        <wpg:cNvPr id="10" name="Group 25"/>
                        <wpg:cNvGrpSpPr>
                          <a:grpSpLocks/>
                        </wpg:cNvGrpSpPr>
                        <wpg:grpSpPr bwMode="auto">
                          <a:xfrm>
                            <a:off x="239" y="11626"/>
                            <a:ext cx="565" cy="3243"/>
                            <a:chOff x="239" y="11626"/>
                            <a:chExt cx="565" cy="3243"/>
                          </a:xfrm>
                        </wpg:grpSpPr>
                        <wps:wsp>
                          <wps:cNvPr id="11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" y="11626"/>
                              <a:ext cx="565" cy="1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B5D80" w:rsidRPr="00254253" w:rsidRDefault="009B5D80" w:rsidP="00981AA2">
                                <w:pPr>
                                  <w:pStyle w:val="phstampitalic"/>
                                  <w:rPr>
                                    <w:b/>
                                  </w:rPr>
                                </w:pPr>
                                <w:r w:rsidRPr="00254253">
                                  <w:rPr>
                                    <w:b/>
                                  </w:rPr>
                                  <w:t>Взамен инв. №</w:t>
                                </w:r>
                              </w:p>
                              <w:p w:rsidR="009B5D80" w:rsidRPr="00254253" w:rsidRDefault="009B5D80" w:rsidP="00981AA2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:rsidR="009B5D80" w:rsidRPr="00254253" w:rsidRDefault="009B5D80" w:rsidP="00981AA2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:rsidR="009B5D80" w:rsidRPr="00254253" w:rsidRDefault="009B5D80" w:rsidP="00981AA2">
                                <w:pPr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91440" tIns="36000" rIns="91440" bIns="45720" anchor="t" anchorCtr="0" upright="1">
                            <a:noAutofit/>
                          </wps:bodyPr>
                        </wps:wsp>
                        <wps:wsp>
                          <wps:cNvPr id="12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" y="13624"/>
                              <a:ext cx="565" cy="1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B5D80" w:rsidRPr="00254253" w:rsidRDefault="009B5D80" w:rsidP="00981AA2">
                                <w:pPr>
                                  <w:pStyle w:val="phstampitalic"/>
                                  <w:rPr>
                                    <w:b/>
                                  </w:rPr>
                                </w:pPr>
                                <w:r w:rsidRPr="00254253">
                                  <w:rPr>
                                    <w:b/>
                                  </w:rPr>
                                  <w:t>Подп. и дата</w:t>
                                </w:r>
                              </w:p>
                              <w:p w:rsidR="009B5D80" w:rsidRPr="00254253" w:rsidRDefault="009B5D80" w:rsidP="00981AA2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:rsidR="009B5D80" w:rsidRPr="00254253" w:rsidRDefault="009B5D80" w:rsidP="00981AA2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:rsidR="009B5D80" w:rsidRPr="00254253" w:rsidRDefault="009B5D80" w:rsidP="00981AA2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:rsidR="009B5D80" w:rsidRPr="00254253" w:rsidRDefault="009B5D80" w:rsidP="00981AA2">
                                <w:pPr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91440" tIns="36000" rIns="91440" bIns="4572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744" y="12991"/>
                          <a:ext cx="276" cy="1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5D80" w:rsidRPr="00254253" w:rsidRDefault="009B5D80" w:rsidP="00981AA2">
                            <w:pPr>
                              <w:rPr>
                                <w:b/>
                              </w:rPr>
                            </w:pPr>
                          </w:p>
                          <w:p w:rsidR="009B5D80" w:rsidRPr="00254253" w:rsidRDefault="009B5D80" w:rsidP="00981AA2">
                            <w:pPr>
                              <w:rPr>
                                <w:b/>
                              </w:rPr>
                            </w:pPr>
                          </w:p>
                          <w:p w:rsidR="009B5D80" w:rsidRPr="00254253" w:rsidRDefault="009B5D80" w:rsidP="00981AA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4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744" y="11506"/>
                          <a:ext cx="276" cy="14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5D80" w:rsidRPr="00254253" w:rsidRDefault="009B5D80" w:rsidP="00981AA2">
                            <w:pPr>
                              <w:rPr>
                                <w:b/>
                              </w:rPr>
                            </w:pPr>
                          </w:p>
                          <w:p w:rsidR="009B5D80" w:rsidRPr="00254253" w:rsidRDefault="009B5D80" w:rsidP="00981AA2">
                            <w:pPr>
                              <w:rPr>
                                <w:b/>
                              </w:rPr>
                            </w:pPr>
                          </w:p>
                          <w:p w:rsidR="009B5D80" w:rsidRPr="00254253" w:rsidRDefault="009B5D80" w:rsidP="00981AA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5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66" y="10263"/>
                          <a:ext cx="276" cy="1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5D80" w:rsidRPr="00254253" w:rsidRDefault="009B5D80" w:rsidP="00981AA2">
                            <w:pPr>
                              <w:rPr>
                                <w:b/>
                              </w:rPr>
                            </w:pPr>
                          </w:p>
                          <w:p w:rsidR="009B5D80" w:rsidRPr="00254253" w:rsidRDefault="009B5D80" w:rsidP="00981AA2">
                            <w:pPr>
                              <w:rPr>
                                <w:b/>
                              </w:rPr>
                            </w:pPr>
                          </w:p>
                          <w:p w:rsidR="009B5D80" w:rsidRPr="00254253" w:rsidRDefault="009B5D80" w:rsidP="00981AA2">
                            <w:pPr>
                              <w:rPr>
                                <w:b/>
                              </w:rPr>
                            </w:pPr>
                          </w:p>
                          <w:p w:rsidR="009B5D80" w:rsidRPr="00254253" w:rsidRDefault="009B5D80" w:rsidP="00981AA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6" name="Text Box 31"/>
                      <wps:cNvSpPr txBox="1">
                        <a:spLocks noChangeArrowheads="1"/>
                      </wps:cNvSpPr>
                      <wps:spPr bwMode="auto">
                        <a:xfrm>
                          <a:off x="743" y="8157"/>
                          <a:ext cx="276" cy="20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5D80" w:rsidRPr="00254253" w:rsidRDefault="009B5D80" w:rsidP="00981AA2">
                            <w:pPr>
                              <w:rPr>
                                <w:b/>
                              </w:rPr>
                            </w:pPr>
                          </w:p>
                          <w:p w:rsidR="009B5D80" w:rsidRPr="00254253" w:rsidRDefault="009B5D80" w:rsidP="00981AA2">
                            <w:pPr>
                              <w:rPr>
                                <w:b/>
                              </w:rPr>
                            </w:pPr>
                          </w:p>
                          <w:p w:rsidR="009B5D80" w:rsidRPr="00254253" w:rsidRDefault="009B5D80" w:rsidP="00981AA2">
                            <w:pPr>
                              <w:rPr>
                                <w:b/>
                              </w:rPr>
                            </w:pPr>
                          </w:p>
                          <w:p w:rsidR="009B5D80" w:rsidRPr="00254253" w:rsidRDefault="009B5D80" w:rsidP="00981AA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32"/>
                      <wps:cNvSpPr>
                        <a:spLocks noChangeArrowheads="1"/>
                      </wps:cNvSpPr>
                      <wps:spPr bwMode="auto">
                        <a:xfrm>
                          <a:off x="460" y="8138"/>
                          <a:ext cx="556" cy="82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36000" rIns="91440" bIns="45720" anchor="t" anchorCtr="0" upright="1">
                        <a:noAutofit/>
                      </wps:bodyPr>
                    </wps:wsp>
                    <wps:wsp>
                      <wps:cNvPr id="18" name="Line 33"/>
                      <wps:cNvCnPr>
                        <a:cxnSpLocks noChangeShapeType="1"/>
                      </wps:cNvCnPr>
                      <wps:spPr bwMode="auto">
                        <a:xfrm flipV="1">
                          <a:off x="692" y="8153"/>
                          <a:ext cx="0" cy="827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6" o:spid="_x0000_s1026" style="position:absolute;left:0;text-align:left;margin-left:-45.15pt;margin-top:374.35pt;width:36.15pt;height:406.95pt;z-index:-251658752" coordorigin="319,8138" coordsize="723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">
              <v:line id="Line 17" o:spid="_x0000_s1027" style="position:absolute;flip:x;visibility:visible;mso-wrap-style:square" from="466,10229" to="1013,10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"/>
              <v:line id="Line 18" o:spid="_x0000_s1028" style="position:absolute;flip:x;visibility:visible;mso-wrap-style:square" from="457,11489" to="1013,11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"/>
              <v:line id="Line 19" o:spid="_x0000_s1029" style="position:absolute;flip:x;visibility:visible;mso-wrap-style:square" from="460,12964" to="1016,12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"/>
              <v:line id="Line 20" o:spid="_x0000_s1030" style="position:absolute;flip:x;visibility:visible;mso-wrap-style:square" from="475,14940" to="1016,14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1" type="#_x0000_t202" style="position:absolute;left:319;top:8644;width:565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" filled="f" stroked="f" strokeweight="1.5pt">
                <v:textbox style="layout-flow:vertical;mso-layout-flow-alt:bottom-to-top" inset=",1mm">
                  <w:txbxContent>
                    <w:p w:rsidR="009B5D80" w:rsidRPr="00254253" w:rsidRDefault="009B5D80" w:rsidP="00981AA2">
                      <w:pPr>
                        <w:pStyle w:val="phstampitalic"/>
                        <w:rPr>
                          <w:b/>
                        </w:rPr>
                      </w:pPr>
                      <w:r w:rsidRPr="00254253">
                        <w:rPr>
                          <w:b/>
                        </w:rPr>
                        <w:t>Подп. и дата</w:t>
                      </w:r>
                    </w:p>
                    <w:p w:rsidR="009B5D80" w:rsidRPr="00254253" w:rsidRDefault="009B5D80" w:rsidP="00981AA2">
                      <w:pPr>
                        <w:rPr>
                          <w:b/>
                        </w:rPr>
                      </w:pPr>
                    </w:p>
                    <w:p w:rsidR="009B5D80" w:rsidRPr="00254253" w:rsidRDefault="009B5D80" w:rsidP="00981AA2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  <v:shape id="Text Box 22" o:spid="_x0000_s1032" type="#_x0000_t202" style="position:absolute;left:319;top:10323;width:565;height:1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" filled="f" stroked="f" strokeweight="1.5pt">
                <v:textbox style="layout-flow:vertical;mso-layout-flow-alt:bottom-to-top" inset=",1mm">
                  <w:txbxContent>
                    <w:p w:rsidR="009B5D80" w:rsidRPr="00254253" w:rsidRDefault="009B5D80" w:rsidP="00981AA2">
                      <w:pPr>
                        <w:pStyle w:val="phstampitalic"/>
                        <w:rPr>
                          <w:b/>
                        </w:rPr>
                      </w:pPr>
                      <w:proofErr w:type="spellStart"/>
                      <w:r w:rsidRPr="00254253">
                        <w:rPr>
                          <w:b/>
                        </w:rPr>
                        <w:t>Инв</w:t>
                      </w:r>
                      <w:proofErr w:type="spellEnd"/>
                      <w:r w:rsidRPr="00254253">
                        <w:rPr>
                          <w:b/>
                        </w:rPr>
                        <w:t xml:space="preserve"> № </w:t>
                      </w:r>
                      <w:proofErr w:type="spellStart"/>
                      <w:r w:rsidRPr="00254253">
                        <w:rPr>
                          <w:b/>
                        </w:rPr>
                        <w:t>дубл</w:t>
                      </w:r>
                      <w:proofErr w:type="spellEnd"/>
                      <w:r w:rsidRPr="00254253">
                        <w:rPr>
                          <w:b/>
                        </w:rPr>
                        <w:t>.</w:t>
                      </w:r>
                    </w:p>
                    <w:p w:rsidR="009B5D80" w:rsidRPr="00254253" w:rsidRDefault="009B5D80" w:rsidP="00981AA2">
                      <w:pPr>
                        <w:rPr>
                          <w:b/>
                        </w:rPr>
                      </w:pPr>
                    </w:p>
                    <w:p w:rsidR="009B5D80" w:rsidRPr="00254253" w:rsidRDefault="009B5D80" w:rsidP="00981AA2">
                      <w:pPr>
                        <w:rPr>
                          <w:b/>
                        </w:rPr>
                      </w:pPr>
                    </w:p>
                    <w:p w:rsidR="009B5D80" w:rsidRPr="00254253" w:rsidRDefault="009B5D80" w:rsidP="00981AA2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  <v:group id="Group 23" o:spid="_x0000_s1033" style="position:absolute;left:319;top:11648;width:565;height:4728" coordorigin="239,11626" coordsize="565,4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shape id="Text Box 24" o:spid="_x0000_s1034" type="#_x0000_t202" style="position:absolute;left:239;top:15188;width:565;height:1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" filled="f" stroked="f" strokeweight="1.5pt">
                  <v:textbox style="layout-flow:vertical;mso-layout-flow-alt:bottom-to-top" inset=",1mm">
                    <w:txbxContent>
                      <w:p w:rsidR="009B5D80" w:rsidRPr="00254253" w:rsidRDefault="009B5D80" w:rsidP="00981AA2">
                        <w:pPr>
                          <w:pStyle w:val="phstampitalic"/>
                          <w:rPr>
                            <w:b/>
                          </w:rPr>
                        </w:pPr>
                        <w:proofErr w:type="spellStart"/>
                        <w:r w:rsidRPr="00254253">
                          <w:rPr>
                            <w:b/>
                          </w:rPr>
                          <w:t>Инв</w:t>
                        </w:r>
                        <w:proofErr w:type="spellEnd"/>
                        <w:r w:rsidRPr="00254253">
                          <w:rPr>
                            <w:b/>
                          </w:rPr>
                          <w:t xml:space="preserve"> № подл.</w:t>
                        </w:r>
                      </w:p>
                      <w:p w:rsidR="009B5D80" w:rsidRPr="00254253" w:rsidRDefault="009B5D80" w:rsidP="00981AA2">
                        <w:pPr>
                          <w:rPr>
                            <w:b/>
                          </w:rPr>
                        </w:pPr>
                      </w:p>
                      <w:p w:rsidR="009B5D80" w:rsidRPr="00254253" w:rsidRDefault="009B5D80" w:rsidP="00981AA2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group id="Group 25" o:spid="_x0000_s1035" style="position:absolute;left:239;top:11626;width:565;height:3243" coordorigin="239,11626" coordsize="565,3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26" o:spid="_x0000_s1036" type="#_x0000_t202" style="position:absolute;left:239;top:11626;width:565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" filled="f" stroked="f" strokeweight="1.5pt">
                    <v:textbox style="layout-flow:vertical;mso-layout-flow-alt:bottom-to-top" inset=",1mm">
                      <w:txbxContent>
                        <w:p w:rsidR="009B5D80" w:rsidRPr="00254253" w:rsidRDefault="009B5D80" w:rsidP="00981AA2">
                          <w:pPr>
                            <w:pStyle w:val="phstampitalic"/>
                            <w:rPr>
                              <w:b/>
                            </w:rPr>
                          </w:pPr>
                          <w:r w:rsidRPr="00254253">
                            <w:rPr>
                              <w:b/>
                            </w:rPr>
                            <w:t>Взамен инв. №</w:t>
                          </w:r>
                        </w:p>
                        <w:p w:rsidR="009B5D80" w:rsidRPr="00254253" w:rsidRDefault="009B5D80" w:rsidP="00981AA2">
                          <w:pPr>
                            <w:rPr>
                              <w:b/>
                            </w:rPr>
                          </w:pPr>
                        </w:p>
                        <w:p w:rsidR="009B5D80" w:rsidRPr="00254253" w:rsidRDefault="009B5D80" w:rsidP="00981AA2">
                          <w:pPr>
                            <w:rPr>
                              <w:b/>
                            </w:rPr>
                          </w:pPr>
                        </w:p>
                        <w:p w:rsidR="009B5D80" w:rsidRPr="00254253" w:rsidRDefault="009B5D80" w:rsidP="00981AA2">
                          <w:pPr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shape id="Text Box 27" o:spid="_x0000_s1037" type="#_x0000_t202" style="position:absolute;left:239;top:13624;width:565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" filled="f" stroked="f" strokeweight="1.5pt">
                    <v:textbox style="layout-flow:vertical;mso-layout-flow-alt:bottom-to-top" inset=",1mm">
                      <w:txbxContent>
                        <w:p w:rsidR="009B5D80" w:rsidRPr="00254253" w:rsidRDefault="009B5D80" w:rsidP="00981AA2">
                          <w:pPr>
                            <w:pStyle w:val="phstampitalic"/>
                            <w:rPr>
                              <w:b/>
                            </w:rPr>
                          </w:pPr>
                          <w:r w:rsidRPr="00254253">
                            <w:rPr>
                              <w:b/>
                            </w:rPr>
                            <w:t>Подп. и дата</w:t>
                          </w:r>
                        </w:p>
                        <w:p w:rsidR="009B5D80" w:rsidRPr="00254253" w:rsidRDefault="009B5D80" w:rsidP="00981AA2">
                          <w:pPr>
                            <w:rPr>
                              <w:b/>
                            </w:rPr>
                          </w:pPr>
                        </w:p>
                        <w:p w:rsidR="009B5D80" w:rsidRPr="00254253" w:rsidRDefault="009B5D80" w:rsidP="00981AA2">
                          <w:pPr>
                            <w:rPr>
                              <w:b/>
                            </w:rPr>
                          </w:pPr>
                        </w:p>
                        <w:p w:rsidR="009B5D80" w:rsidRPr="00254253" w:rsidRDefault="009B5D80" w:rsidP="00981AA2">
                          <w:pPr>
                            <w:rPr>
                              <w:b/>
                            </w:rPr>
                          </w:pPr>
                        </w:p>
                        <w:p w:rsidR="009B5D80" w:rsidRPr="00254253" w:rsidRDefault="009B5D80" w:rsidP="00981AA2">
                          <w:pPr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</v:group>
              </v:group>
              <v:shape id="Text Box 28" o:spid="_x0000_s1038" type="#_x0000_t202" style="position:absolute;left:744;top:12991;width:276;height:1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" filled="f" stroked="f" strokeweight="1.5pt">
                <v:textbox style="layout-flow:vertical;mso-layout-flow-alt:bottom-to-top" inset="0,0,0,0">
                  <w:txbxContent>
                    <w:p w:rsidR="009B5D80" w:rsidRPr="00254253" w:rsidRDefault="009B5D80" w:rsidP="00981AA2">
                      <w:pPr>
                        <w:rPr>
                          <w:b/>
                        </w:rPr>
                      </w:pPr>
                    </w:p>
                    <w:p w:rsidR="009B5D80" w:rsidRPr="00254253" w:rsidRDefault="009B5D80" w:rsidP="00981AA2">
                      <w:pPr>
                        <w:rPr>
                          <w:b/>
                        </w:rPr>
                      </w:pPr>
                    </w:p>
                    <w:p w:rsidR="009B5D80" w:rsidRPr="00254253" w:rsidRDefault="009B5D80" w:rsidP="00981AA2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  <v:shape id="Text Box 29" o:spid="_x0000_s1039" type="#_x0000_t202" style="position:absolute;left:744;top:11506;width:276;height:1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" filled="f" stroked="f" strokeweight="1.5pt">
                <v:textbox style="layout-flow:vertical;mso-layout-flow-alt:bottom-to-top" inset="0,0,0,0">
                  <w:txbxContent>
                    <w:p w:rsidR="009B5D80" w:rsidRPr="00254253" w:rsidRDefault="009B5D80" w:rsidP="00981AA2">
                      <w:pPr>
                        <w:rPr>
                          <w:b/>
                        </w:rPr>
                      </w:pPr>
                    </w:p>
                    <w:p w:rsidR="009B5D80" w:rsidRPr="00254253" w:rsidRDefault="009B5D80" w:rsidP="00981AA2">
                      <w:pPr>
                        <w:rPr>
                          <w:b/>
                        </w:rPr>
                      </w:pPr>
                    </w:p>
                    <w:p w:rsidR="009B5D80" w:rsidRPr="00254253" w:rsidRDefault="009B5D80" w:rsidP="00981AA2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  <v:shape id="Text Box 30" o:spid="_x0000_s1040" type="#_x0000_t202" style="position:absolute;left:766;top:10263;width:276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" filled="f" stroked="f" strokeweight="1.5pt">
                <v:textbox style="layout-flow:vertical;mso-layout-flow-alt:bottom-to-top" inset="0,0,0,0">
                  <w:txbxContent>
                    <w:p w:rsidR="009B5D80" w:rsidRPr="00254253" w:rsidRDefault="009B5D80" w:rsidP="00981AA2">
                      <w:pPr>
                        <w:rPr>
                          <w:b/>
                        </w:rPr>
                      </w:pPr>
                    </w:p>
                    <w:p w:rsidR="009B5D80" w:rsidRPr="00254253" w:rsidRDefault="009B5D80" w:rsidP="00981AA2">
                      <w:pPr>
                        <w:rPr>
                          <w:b/>
                        </w:rPr>
                      </w:pPr>
                    </w:p>
                    <w:p w:rsidR="009B5D80" w:rsidRPr="00254253" w:rsidRDefault="009B5D80" w:rsidP="00981AA2">
                      <w:pPr>
                        <w:rPr>
                          <w:b/>
                        </w:rPr>
                      </w:pPr>
                    </w:p>
                    <w:p w:rsidR="009B5D80" w:rsidRPr="00254253" w:rsidRDefault="009B5D80" w:rsidP="00981AA2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  <v:shape id="Text Box 31" o:spid="_x0000_s1041" type="#_x0000_t202" style="position:absolute;left:743;top:8157;width:276;height:2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" filled="f" stroked="f" strokeweight="1.5pt">
                <v:textbox style="layout-flow:vertical;mso-layout-flow-alt:bottom-to-top" inset="0,0,0,0">
                  <w:txbxContent>
                    <w:p w:rsidR="009B5D80" w:rsidRPr="00254253" w:rsidRDefault="009B5D80" w:rsidP="00981AA2">
                      <w:pPr>
                        <w:rPr>
                          <w:b/>
                        </w:rPr>
                      </w:pPr>
                    </w:p>
                    <w:p w:rsidR="009B5D80" w:rsidRPr="00254253" w:rsidRDefault="009B5D80" w:rsidP="00981AA2">
                      <w:pPr>
                        <w:rPr>
                          <w:b/>
                        </w:rPr>
                      </w:pPr>
                    </w:p>
                    <w:p w:rsidR="009B5D80" w:rsidRPr="00254253" w:rsidRDefault="009B5D80" w:rsidP="00981AA2">
                      <w:pPr>
                        <w:rPr>
                          <w:b/>
                        </w:rPr>
                      </w:pPr>
                    </w:p>
                    <w:p w:rsidR="009B5D80" w:rsidRPr="00254253" w:rsidRDefault="009B5D80" w:rsidP="00981AA2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  <v:rect id="Rectangle 32" o:spid="_x0000_s1042" style="position:absolute;left:460;top:8138;width:556;height:8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" filled="f" strokeweight="1.5pt">
                <v:textbox inset=",1mm"/>
              </v:rect>
              <v:line id="Line 33" o:spid="_x0000_s1043" style="position:absolute;flip:y;visibility:visible;mso-wrap-style:square" from="692,8153" to="692,16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S5l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2DlFxlAL38BAAD//wMAUEsBAi0AFAAGAAgAAAAhANvh9svuAAAAhQEAABMAAAAAAAAA&#10;AAAAAAAAAAAAAFtDb250ZW50X1R5cGVzXS54bWxQSwECLQAUAAYACAAAACEAWvQsW78AAAAVAQAA&#10;CwAAAAAAAAAAAAAAAAAfAQAAX3JlbHMvLnJlbHNQSwECLQAUAAYACAAAACEACTUuZcYAAADbAAAA&#10;DwAAAAAAAAAAAAAAAAAHAgAAZHJzL2Rvd25yZXYueG1sUEsFBgAAAAADAAMAtwAAAPoCAAAAAA==&#10;"/>
            </v:group>
          </w:pict>
        </mc:Fallback>
      </mc:AlternateContent>
    </w:r>
    <w:r w:rsidR="005502A9">
      <w:rPr>
        <w:b/>
        <w:noProof/>
      </w:rPr>
      <w:t>НИУ МИЭТ кафедра ИПОВС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4F9" w:rsidRPr="001F59FD" w:rsidRDefault="008404F9" w:rsidP="001F59FD">
    <w:pPr>
      <w:pStyle w:val="afc"/>
      <w:widowControl w:val="0"/>
      <w:autoSpaceDN w:val="0"/>
      <w:adjustRightInd w:val="0"/>
      <w:spacing w:before="0" w:after="0" w:line="360" w:lineRule="atLeast"/>
      <w:jc w:val="center"/>
      <w:textAlignment w:val="baseline"/>
      <w:rPr>
        <w:noProof/>
        <w:szCs w:val="24"/>
      </w:rPr>
    </w:pPr>
    <w:r w:rsidRPr="001F59FD">
      <w:rPr>
        <w:noProof/>
        <w:szCs w:val="24"/>
      </w:rPr>
      <w:fldChar w:fldCharType="begin"/>
    </w:r>
    <w:r w:rsidRPr="001F59FD">
      <w:rPr>
        <w:noProof/>
        <w:szCs w:val="24"/>
      </w:rPr>
      <w:instrText>PAGE   \* MERGEFORMAT</w:instrText>
    </w:r>
    <w:r w:rsidRPr="001F59FD">
      <w:rPr>
        <w:noProof/>
        <w:szCs w:val="24"/>
      </w:rPr>
      <w:fldChar w:fldCharType="separate"/>
    </w:r>
    <w:r w:rsidR="00524148">
      <w:rPr>
        <w:noProof/>
        <w:szCs w:val="24"/>
      </w:rPr>
      <w:t>11</w:t>
    </w:r>
    <w:r w:rsidRPr="001F59FD">
      <w:rPr>
        <w:noProof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008A"/>
    <w:multiLevelType w:val="multilevel"/>
    <w:tmpl w:val="9D5073E6"/>
    <w:lvl w:ilvl="0">
      <w:start w:val="1"/>
      <w:numFmt w:val="decimal"/>
      <w:pStyle w:val="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1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1495CF7"/>
    <w:multiLevelType w:val="hybridMultilevel"/>
    <w:tmpl w:val="E5BCE1E8"/>
    <w:lvl w:ilvl="0" w:tplc="673CD528">
      <w:start w:val="1"/>
      <w:numFmt w:val="bullet"/>
      <w:pStyle w:val="phlistitemized2"/>
      <w:lvlText w:val="–"/>
      <w:lvlJc w:val="left"/>
      <w:pPr>
        <w:tabs>
          <w:tab w:val="num" w:pos="1755"/>
        </w:tabs>
        <w:ind w:left="1755" w:hanging="360"/>
      </w:pPr>
      <w:rPr>
        <w:rFonts w:ascii="Arial" w:hAnsi="Aria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" w15:restartNumberingAfterBreak="0">
    <w:nsid w:val="13251F16"/>
    <w:multiLevelType w:val="hybridMultilevel"/>
    <w:tmpl w:val="0BFAEAC0"/>
    <w:lvl w:ilvl="0" w:tplc="7DFA5B10">
      <w:start w:val="1"/>
      <w:numFmt w:val="bullet"/>
      <w:pStyle w:val="a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A77A7"/>
    <w:multiLevelType w:val="multilevel"/>
    <w:tmpl w:val="31841B36"/>
    <w:lvl w:ilvl="0">
      <w:start w:val="1"/>
      <w:numFmt w:val="decimal"/>
      <w:pStyle w:val="phlistordered1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4" w15:restartNumberingAfterBreak="0">
    <w:nsid w:val="18897AC3"/>
    <w:multiLevelType w:val="multilevel"/>
    <w:tmpl w:val="B9CE88D0"/>
    <w:styleLink w:val="a1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19952A7E"/>
    <w:multiLevelType w:val="hybridMultilevel"/>
    <w:tmpl w:val="419C7414"/>
    <w:lvl w:ilvl="0" w:tplc="8C622ED8">
      <w:start w:val="1"/>
      <w:numFmt w:val="russianLower"/>
      <w:pStyle w:val="phlistordered2"/>
      <w:lvlText w:val="%1)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477"/>
        </w:tabs>
        <w:ind w:left="247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97"/>
        </w:tabs>
        <w:ind w:left="319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17"/>
        </w:tabs>
        <w:ind w:left="391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37"/>
        </w:tabs>
        <w:ind w:left="463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57"/>
        </w:tabs>
        <w:ind w:left="535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77"/>
        </w:tabs>
        <w:ind w:left="607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97"/>
        </w:tabs>
        <w:ind w:left="679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17"/>
        </w:tabs>
        <w:ind w:left="7517" w:hanging="180"/>
      </w:pPr>
    </w:lvl>
  </w:abstractNum>
  <w:abstractNum w:abstractNumId="6" w15:restartNumberingAfterBreak="0">
    <w:nsid w:val="1B857ED3"/>
    <w:multiLevelType w:val="multilevel"/>
    <w:tmpl w:val="00000000"/>
    <w:styleLink w:val="a2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7" w15:restartNumberingAfterBreak="0">
    <w:nsid w:val="1DF86AB1"/>
    <w:multiLevelType w:val="multilevel"/>
    <w:tmpl w:val="F1167DEE"/>
    <w:lvl w:ilvl="0">
      <w:start w:val="1"/>
      <w:numFmt w:val="bullet"/>
      <w:pStyle w:val="10"/>
      <w:lvlText w:val=""/>
      <w:lvlJc w:val="left"/>
      <w:pPr>
        <w:ind w:left="1188" w:hanging="56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416"/>
        </w:tabs>
        <w:ind w:left="1985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08"/>
        </w:tabs>
        <w:ind w:left="2835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2"/>
        </w:tabs>
        <w:ind w:left="144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46"/>
        </w:tabs>
        <w:ind w:left="1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450"/>
        </w:tabs>
        <w:ind w:left="2450" w:hanging="936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3458"/>
        </w:tabs>
        <w:ind w:left="3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34"/>
        </w:tabs>
        <w:ind w:left="4034" w:hanging="1440"/>
      </w:pPr>
      <w:rPr>
        <w:rFonts w:hint="default"/>
      </w:rPr>
    </w:lvl>
  </w:abstractNum>
  <w:abstractNum w:abstractNumId="8" w15:restartNumberingAfterBreak="0">
    <w:nsid w:val="1E027CF2"/>
    <w:multiLevelType w:val="multilevel"/>
    <w:tmpl w:val="04190025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9300B4"/>
    <w:multiLevelType w:val="hybridMultilevel"/>
    <w:tmpl w:val="0C22EFAC"/>
    <w:lvl w:ilvl="0" w:tplc="517694EA">
      <w:start w:val="1"/>
      <w:numFmt w:val="bullet"/>
      <w:pStyle w:val="21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464934E4"/>
    <w:multiLevelType w:val="multilevel"/>
    <w:tmpl w:val="DA9E6734"/>
    <w:styleLink w:val="a3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8DB50C2"/>
    <w:multiLevelType w:val="multilevel"/>
    <w:tmpl w:val="205E02B8"/>
    <w:styleLink w:val="12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 w15:restartNumberingAfterBreak="0">
    <w:nsid w:val="4BFB32A9"/>
    <w:multiLevelType w:val="multilevel"/>
    <w:tmpl w:val="8118D3E0"/>
    <w:styleLink w:val="phadditiontitle11"/>
    <w:lvl w:ilvl="0">
      <w:start w:val="1"/>
      <w:numFmt w:val="decimal"/>
      <w:pStyle w:val="phadditiontitle1"/>
      <w:lvlText w:val="ПРИЛОЖЕНИЕ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hadditiontitle2"/>
      <w:lvlText w:val="%1.%2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2">
      <w:start w:val="1"/>
      <w:numFmt w:val="decimal"/>
      <w:pStyle w:val="phadditiontitle3"/>
      <w:lvlText w:val="%1.%2.%3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38"/>
        </w:tabs>
        <w:ind w:left="373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82"/>
        </w:tabs>
        <w:ind w:left="388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13" w15:restartNumberingAfterBreak="0">
    <w:nsid w:val="54242872"/>
    <w:multiLevelType w:val="multilevel"/>
    <w:tmpl w:val="5D645012"/>
    <w:lvl w:ilvl="0">
      <w:start w:val="1"/>
      <w:numFmt w:val="decimal"/>
      <w:pStyle w:val="Head1"/>
      <w:suff w:val="space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Head2"/>
      <w:suff w:val="space"/>
      <w:lvlText w:val="%1.%2.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Head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4"/>
      <w:suff w:val="space"/>
      <w:lvlText w:val="%1.%2.%3.%4."/>
      <w:lvlJc w:val="left"/>
      <w:pPr>
        <w:ind w:left="1080" w:hanging="108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5"/>
      <w:suff w:val="space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Restart w:val="1"/>
      <w:suff w:val="space"/>
      <w:lvlText w:val="Рис. %1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Restart w:val="1"/>
      <w:suff w:val="space"/>
      <w:lvlText w:val="Табл. %1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7A64E17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80D4115"/>
    <w:multiLevelType w:val="multilevel"/>
    <w:tmpl w:val="E3B2E516"/>
    <w:lvl w:ilvl="0">
      <w:start w:val="1"/>
      <w:numFmt w:val="decimal"/>
      <w:pStyle w:val="13"/>
      <w:lvlText w:val="%1."/>
      <w:lvlJc w:val="left"/>
      <w:pPr>
        <w:tabs>
          <w:tab w:val="num" w:pos="-1061"/>
        </w:tabs>
        <w:ind w:left="56" w:hanging="56"/>
      </w:pPr>
      <w:rPr>
        <w:rFonts w:hint="default"/>
      </w:rPr>
    </w:lvl>
    <w:lvl w:ilvl="1">
      <w:start w:val="1"/>
      <w:numFmt w:val="decimal"/>
      <w:pStyle w:val="22"/>
      <w:lvlText w:val="%1.%2."/>
      <w:lvlJc w:val="left"/>
      <w:pPr>
        <w:tabs>
          <w:tab w:val="num" w:pos="284"/>
        </w:tabs>
        <w:ind w:left="453" w:hanging="169"/>
      </w:pPr>
      <w:rPr>
        <w:rFonts w:hint="default"/>
      </w:rPr>
    </w:lvl>
    <w:lvl w:ilvl="2">
      <w:start w:val="1"/>
      <w:numFmt w:val="decimal"/>
      <w:pStyle w:val="31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16" w15:restartNumberingAfterBreak="0">
    <w:nsid w:val="60C70092"/>
    <w:multiLevelType w:val="singleLevel"/>
    <w:tmpl w:val="FA8A041E"/>
    <w:lvl w:ilvl="0">
      <w:start w:val="1"/>
      <w:numFmt w:val="decimal"/>
      <w:pStyle w:val="14"/>
      <w:lvlText w:val="%1)"/>
      <w:lvlJc w:val="left"/>
      <w:pPr>
        <w:tabs>
          <w:tab w:val="num" w:pos="931"/>
        </w:tabs>
        <w:ind w:left="-56" w:firstLine="624"/>
      </w:pPr>
      <w:rPr>
        <w:rFonts w:hint="default"/>
      </w:rPr>
    </w:lvl>
  </w:abstractNum>
  <w:abstractNum w:abstractNumId="17" w15:restartNumberingAfterBreak="0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18" w15:restartNumberingAfterBreak="0">
    <w:nsid w:val="63EC2B42"/>
    <w:multiLevelType w:val="hybridMultilevel"/>
    <w:tmpl w:val="E8303FC0"/>
    <w:lvl w:ilvl="0" w:tplc="F33AAB68">
      <w:start w:val="1"/>
      <w:numFmt w:val="decimal"/>
      <w:pStyle w:val="phbibliography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75161AFA"/>
    <w:multiLevelType w:val="hybridMultilevel"/>
    <w:tmpl w:val="B62418C0"/>
    <w:lvl w:ilvl="0" w:tplc="F55ECC92">
      <w:start w:val="1"/>
      <w:numFmt w:val="bullet"/>
      <w:pStyle w:val="phlistitemized1"/>
      <w:lvlText w:val="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731730D"/>
    <w:multiLevelType w:val="multilevel"/>
    <w:tmpl w:val="C68EED60"/>
    <w:styleLink w:val="a5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22" w15:restartNumberingAfterBreak="0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2"/>
    <w:lvlOverride w:ilvl="0">
      <w:lvl w:ilvl="0">
        <w:start w:val="1"/>
        <w:numFmt w:val="decimal"/>
        <w:pStyle w:val="phadditiontitle1"/>
        <w:lvlText w:val="ПРИЛОЖЕНИЕ %1"/>
        <w:lvlJc w:val="left"/>
        <w:pPr>
          <w:ind w:left="36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2">
    <w:abstractNumId w:val="18"/>
  </w:num>
  <w:num w:numId="3">
    <w:abstractNumId w:val="20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22"/>
  </w:num>
  <w:num w:numId="9">
    <w:abstractNumId w:val="19"/>
  </w:num>
  <w:num w:numId="10">
    <w:abstractNumId w:val="14"/>
  </w:num>
  <w:num w:numId="11">
    <w:abstractNumId w:val="4"/>
  </w:num>
  <w:num w:numId="12">
    <w:abstractNumId w:val="6"/>
  </w:num>
  <w:num w:numId="13">
    <w:abstractNumId w:val="10"/>
  </w:num>
  <w:num w:numId="14">
    <w:abstractNumId w:val="21"/>
  </w:num>
  <w:num w:numId="15">
    <w:abstractNumId w:val="17"/>
  </w:num>
  <w:num w:numId="16">
    <w:abstractNumId w:val="11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16"/>
    <w:lvlOverride w:ilvl="0">
      <w:startOverride w:val="1"/>
    </w:lvlOverride>
  </w:num>
  <w:num w:numId="20">
    <w:abstractNumId w:val="9"/>
  </w:num>
  <w:num w:numId="21">
    <w:abstractNumId w:val="13"/>
  </w:num>
  <w:num w:numId="22">
    <w:abstractNumId w:val="0"/>
  </w:num>
  <w:num w:numId="23">
    <w:abstractNumId w:val="8"/>
  </w:num>
  <w:num w:numId="24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68D"/>
    <w:rsid w:val="00003B61"/>
    <w:rsid w:val="000308EB"/>
    <w:rsid w:val="00040364"/>
    <w:rsid w:val="0004756F"/>
    <w:rsid w:val="00083737"/>
    <w:rsid w:val="000837CE"/>
    <w:rsid w:val="0008602D"/>
    <w:rsid w:val="000927BC"/>
    <w:rsid w:val="000A6183"/>
    <w:rsid w:val="000A78B8"/>
    <w:rsid w:val="000C3208"/>
    <w:rsid w:val="000C6891"/>
    <w:rsid w:val="000C69A9"/>
    <w:rsid w:val="000D6909"/>
    <w:rsid w:val="000E2439"/>
    <w:rsid w:val="000E505A"/>
    <w:rsid w:val="000E65D7"/>
    <w:rsid w:val="000F2D58"/>
    <w:rsid w:val="000F43DD"/>
    <w:rsid w:val="000F6F9E"/>
    <w:rsid w:val="000F700F"/>
    <w:rsid w:val="00103BF8"/>
    <w:rsid w:val="001278CD"/>
    <w:rsid w:val="00130433"/>
    <w:rsid w:val="0014006D"/>
    <w:rsid w:val="00142382"/>
    <w:rsid w:val="00151D34"/>
    <w:rsid w:val="001609E3"/>
    <w:rsid w:val="00162714"/>
    <w:rsid w:val="00164BD3"/>
    <w:rsid w:val="00165604"/>
    <w:rsid w:val="001674DE"/>
    <w:rsid w:val="001778D2"/>
    <w:rsid w:val="001A2FB5"/>
    <w:rsid w:val="001B31A8"/>
    <w:rsid w:val="001B4AA1"/>
    <w:rsid w:val="001B643A"/>
    <w:rsid w:val="001C28E4"/>
    <w:rsid w:val="001C4C34"/>
    <w:rsid w:val="001C5482"/>
    <w:rsid w:val="001D0A28"/>
    <w:rsid w:val="001D5478"/>
    <w:rsid w:val="001D6201"/>
    <w:rsid w:val="001E6D58"/>
    <w:rsid w:val="001F59FD"/>
    <w:rsid w:val="00204966"/>
    <w:rsid w:val="0020758D"/>
    <w:rsid w:val="002274ED"/>
    <w:rsid w:val="002339FA"/>
    <w:rsid w:val="002476CE"/>
    <w:rsid w:val="002516B9"/>
    <w:rsid w:val="00251718"/>
    <w:rsid w:val="00253273"/>
    <w:rsid w:val="00254253"/>
    <w:rsid w:val="00256BBC"/>
    <w:rsid w:val="00282D8F"/>
    <w:rsid w:val="002A0120"/>
    <w:rsid w:val="002A63E0"/>
    <w:rsid w:val="002B4989"/>
    <w:rsid w:val="002B5101"/>
    <w:rsid w:val="002D4889"/>
    <w:rsid w:val="002D59F8"/>
    <w:rsid w:val="00303F3A"/>
    <w:rsid w:val="003248D0"/>
    <w:rsid w:val="00361BDE"/>
    <w:rsid w:val="00363D71"/>
    <w:rsid w:val="00366207"/>
    <w:rsid w:val="00366F43"/>
    <w:rsid w:val="00370032"/>
    <w:rsid w:val="003A0BC1"/>
    <w:rsid w:val="003C38BC"/>
    <w:rsid w:val="003D69E0"/>
    <w:rsid w:val="003D6EA3"/>
    <w:rsid w:val="003D7C50"/>
    <w:rsid w:val="003F7781"/>
    <w:rsid w:val="00404842"/>
    <w:rsid w:val="00407778"/>
    <w:rsid w:val="00430BD7"/>
    <w:rsid w:val="00436212"/>
    <w:rsid w:val="00447DD9"/>
    <w:rsid w:val="004821E2"/>
    <w:rsid w:val="004959F3"/>
    <w:rsid w:val="004A24DB"/>
    <w:rsid w:val="004A5C08"/>
    <w:rsid w:val="004B2551"/>
    <w:rsid w:val="004C0BCC"/>
    <w:rsid w:val="004C557A"/>
    <w:rsid w:val="004C7315"/>
    <w:rsid w:val="004D358A"/>
    <w:rsid w:val="004D4581"/>
    <w:rsid w:val="004D5A80"/>
    <w:rsid w:val="004F0A68"/>
    <w:rsid w:val="004F1A05"/>
    <w:rsid w:val="004F40EF"/>
    <w:rsid w:val="00500199"/>
    <w:rsid w:val="00501714"/>
    <w:rsid w:val="00517C40"/>
    <w:rsid w:val="00520A48"/>
    <w:rsid w:val="00524148"/>
    <w:rsid w:val="00524E9E"/>
    <w:rsid w:val="0052700D"/>
    <w:rsid w:val="005502A9"/>
    <w:rsid w:val="00551548"/>
    <w:rsid w:val="00563C0B"/>
    <w:rsid w:val="00571860"/>
    <w:rsid w:val="0057653E"/>
    <w:rsid w:val="00585EAE"/>
    <w:rsid w:val="00595125"/>
    <w:rsid w:val="005A1450"/>
    <w:rsid w:val="005A42D3"/>
    <w:rsid w:val="005A51B5"/>
    <w:rsid w:val="005A6504"/>
    <w:rsid w:val="005A6D14"/>
    <w:rsid w:val="005B25D6"/>
    <w:rsid w:val="005B5875"/>
    <w:rsid w:val="005C1B41"/>
    <w:rsid w:val="005C7EA1"/>
    <w:rsid w:val="005D323E"/>
    <w:rsid w:val="005D3D0E"/>
    <w:rsid w:val="005D59B2"/>
    <w:rsid w:val="005E4350"/>
    <w:rsid w:val="005F121D"/>
    <w:rsid w:val="00600534"/>
    <w:rsid w:val="00602CAA"/>
    <w:rsid w:val="00610116"/>
    <w:rsid w:val="0061673D"/>
    <w:rsid w:val="00616E39"/>
    <w:rsid w:val="00616F05"/>
    <w:rsid w:val="00620AC5"/>
    <w:rsid w:val="00634E82"/>
    <w:rsid w:val="00637E9C"/>
    <w:rsid w:val="00641D3D"/>
    <w:rsid w:val="0064613C"/>
    <w:rsid w:val="00660D6A"/>
    <w:rsid w:val="00666C42"/>
    <w:rsid w:val="0069183C"/>
    <w:rsid w:val="00697E81"/>
    <w:rsid w:val="006A578A"/>
    <w:rsid w:val="006B3D8C"/>
    <w:rsid w:val="006C1C98"/>
    <w:rsid w:val="006E099C"/>
    <w:rsid w:val="006E3CA4"/>
    <w:rsid w:val="007149BD"/>
    <w:rsid w:val="00715D72"/>
    <w:rsid w:val="00730347"/>
    <w:rsid w:val="00730E33"/>
    <w:rsid w:val="00732399"/>
    <w:rsid w:val="00742DC5"/>
    <w:rsid w:val="00747868"/>
    <w:rsid w:val="007531E5"/>
    <w:rsid w:val="00757C65"/>
    <w:rsid w:val="00767786"/>
    <w:rsid w:val="00792638"/>
    <w:rsid w:val="0079507E"/>
    <w:rsid w:val="007B79B8"/>
    <w:rsid w:val="007C1D4B"/>
    <w:rsid w:val="007C6ACB"/>
    <w:rsid w:val="007E4A5A"/>
    <w:rsid w:val="007E5314"/>
    <w:rsid w:val="007E72A6"/>
    <w:rsid w:val="007F2860"/>
    <w:rsid w:val="007F5A33"/>
    <w:rsid w:val="00806CF3"/>
    <w:rsid w:val="00823E00"/>
    <w:rsid w:val="00824798"/>
    <w:rsid w:val="00825D9C"/>
    <w:rsid w:val="00827FF6"/>
    <w:rsid w:val="008404F9"/>
    <w:rsid w:val="008406EC"/>
    <w:rsid w:val="00844B49"/>
    <w:rsid w:val="00844FA7"/>
    <w:rsid w:val="008504CF"/>
    <w:rsid w:val="008641F2"/>
    <w:rsid w:val="00871BEE"/>
    <w:rsid w:val="00874FF7"/>
    <w:rsid w:val="008772E9"/>
    <w:rsid w:val="00893514"/>
    <w:rsid w:val="008935BF"/>
    <w:rsid w:val="008952C6"/>
    <w:rsid w:val="008A068C"/>
    <w:rsid w:val="008A1D7E"/>
    <w:rsid w:val="008A34B3"/>
    <w:rsid w:val="008B732B"/>
    <w:rsid w:val="008C0322"/>
    <w:rsid w:val="008C128F"/>
    <w:rsid w:val="008C2DA2"/>
    <w:rsid w:val="008D0CC7"/>
    <w:rsid w:val="008D47F6"/>
    <w:rsid w:val="008D5C2F"/>
    <w:rsid w:val="008D7CDD"/>
    <w:rsid w:val="008E4E22"/>
    <w:rsid w:val="008F1284"/>
    <w:rsid w:val="008F2C08"/>
    <w:rsid w:val="008F7A3B"/>
    <w:rsid w:val="0090125F"/>
    <w:rsid w:val="00905653"/>
    <w:rsid w:val="00934A67"/>
    <w:rsid w:val="00947947"/>
    <w:rsid w:val="00950FE5"/>
    <w:rsid w:val="009514AB"/>
    <w:rsid w:val="00951958"/>
    <w:rsid w:val="00954F77"/>
    <w:rsid w:val="00962EC2"/>
    <w:rsid w:val="00981AA2"/>
    <w:rsid w:val="00987757"/>
    <w:rsid w:val="009B3DBE"/>
    <w:rsid w:val="009B5823"/>
    <w:rsid w:val="009B5D80"/>
    <w:rsid w:val="009C7D87"/>
    <w:rsid w:val="009E6E30"/>
    <w:rsid w:val="009F1959"/>
    <w:rsid w:val="00A02ECA"/>
    <w:rsid w:val="00A20118"/>
    <w:rsid w:val="00A32FF9"/>
    <w:rsid w:val="00A37AF4"/>
    <w:rsid w:val="00A503ED"/>
    <w:rsid w:val="00A56F73"/>
    <w:rsid w:val="00A60620"/>
    <w:rsid w:val="00A63B64"/>
    <w:rsid w:val="00A97B3C"/>
    <w:rsid w:val="00AA0234"/>
    <w:rsid w:val="00AA31F7"/>
    <w:rsid w:val="00AB6F11"/>
    <w:rsid w:val="00AC00BE"/>
    <w:rsid w:val="00AC06D7"/>
    <w:rsid w:val="00AC1D42"/>
    <w:rsid w:val="00AC42B6"/>
    <w:rsid w:val="00AC4617"/>
    <w:rsid w:val="00AE6487"/>
    <w:rsid w:val="00AF1192"/>
    <w:rsid w:val="00AF2177"/>
    <w:rsid w:val="00B00C56"/>
    <w:rsid w:val="00B00D5B"/>
    <w:rsid w:val="00B072CD"/>
    <w:rsid w:val="00B22B5C"/>
    <w:rsid w:val="00B2346F"/>
    <w:rsid w:val="00B27F6A"/>
    <w:rsid w:val="00B31896"/>
    <w:rsid w:val="00B43650"/>
    <w:rsid w:val="00B44C59"/>
    <w:rsid w:val="00B44E1C"/>
    <w:rsid w:val="00B53B6E"/>
    <w:rsid w:val="00B60007"/>
    <w:rsid w:val="00B63CB7"/>
    <w:rsid w:val="00B64262"/>
    <w:rsid w:val="00B90889"/>
    <w:rsid w:val="00B944B4"/>
    <w:rsid w:val="00BB330B"/>
    <w:rsid w:val="00BB3AD1"/>
    <w:rsid w:val="00BC0AAD"/>
    <w:rsid w:val="00BD604D"/>
    <w:rsid w:val="00BE7354"/>
    <w:rsid w:val="00BF2DC0"/>
    <w:rsid w:val="00BF5CA5"/>
    <w:rsid w:val="00C003CB"/>
    <w:rsid w:val="00C016A2"/>
    <w:rsid w:val="00C25C1B"/>
    <w:rsid w:val="00C3670F"/>
    <w:rsid w:val="00C41FB7"/>
    <w:rsid w:val="00C4426D"/>
    <w:rsid w:val="00C67041"/>
    <w:rsid w:val="00C7245D"/>
    <w:rsid w:val="00C73442"/>
    <w:rsid w:val="00C742B1"/>
    <w:rsid w:val="00C74452"/>
    <w:rsid w:val="00C75CF7"/>
    <w:rsid w:val="00C77F1D"/>
    <w:rsid w:val="00C87EA3"/>
    <w:rsid w:val="00C906AA"/>
    <w:rsid w:val="00C911A9"/>
    <w:rsid w:val="00C95258"/>
    <w:rsid w:val="00CB2C90"/>
    <w:rsid w:val="00CB41B5"/>
    <w:rsid w:val="00CB5809"/>
    <w:rsid w:val="00CE1755"/>
    <w:rsid w:val="00CE1B19"/>
    <w:rsid w:val="00CE6BC7"/>
    <w:rsid w:val="00D016EE"/>
    <w:rsid w:val="00D019EE"/>
    <w:rsid w:val="00D06D3E"/>
    <w:rsid w:val="00D17E81"/>
    <w:rsid w:val="00D17FC3"/>
    <w:rsid w:val="00D2577E"/>
    <w:rsid w:val="00D31B54"/>
    <w:rsid w:val="00D3568D"/>
    <w:rsid w:val="00D42BE2"/>
    <w:rsid w:val="00D57F96"/>
    <w:rsid w:val="00D6324C"/>
    <w:rsid w:val="00D82D29"/>
    <w:rsid w:val="00D832EF"/>
    <w:rsid w:val="00D92868"/>
    <w:rsid w:val="00D94BA0"/>
    <w:rsid w:val="00D96A12"/>
    <w:rsid w:val="00DC541E"/>
    <w:rsid w:val="00DD5DD5"/>
    <w:rsid w:val="00DE063F"/>
    <w:rsid w:val="00DF320F"/>
    <w:rsid w:val="00DF44B9"/>
    <w:rsid w:val="00E0109D"/>
    <w:rsid w:val="00E01A72"/>
    <w:rsid w:val="00E04440"/>
    <w:rsid w:val="00E04C53"/>
    <w:rsid w:val="00E05819"/>
    <w:rsid w:val="00E109CA"/>
    <w:rsid w:val="00E10FED"/>
    <w:rsid w:val="00E1236A"/>
    <w:rsid w:val="00E130C9"/>
    <w:rsid w:val="00E13EB7"/>
    <w:rsid w:val="00E15EB0"/>
    <w:rsid w:val="00E23455"/>
    <w:rsid w:val="00E30844"/>
    <w:rsid w:val="00E34AF7"/>
    <w:rsid w:val="00E3719E"/>
    <w:rsid w:val="00E4157D"/>
    <w:rsid w:val="00E51D39"/>
    <w:rsid w:val="00E532A3"/>
    <w:rsid w:val="00E679A4"/>
    <w:rsid w:val="00E77EF9"/>
    <w:rsid w:val="00E8275F"/>
    <w:rsid w:val="00E8296B"/>
    <w:rsid w:val="00E90F9E"/>
    <w:rsid w:val="00E94E9B"/>
    <w:rsid w:val="00E96A0E"/>
    <w:rsid w:val="00EC1DF2"/>
    <w:rsid w:val="00EC63E3"/>
    <w:rsid w:val="00ED1628"/>
    <w:rsid w:val="00ED5DCD"/>
    <w:rsid w:val="00EE1B6A"/>
    <w:rsid w:val="00EE38CF"/>
    <w:rsid w:val="00EF6E98"/>
    <w:rsid w:val="00F06F6D"/>
    <w:rsid w:val="00F15455"/>
    <w:rsid w:val="00F206A7"/>
    <w:rsid w:val="00F24EC2"/>
    <w:rsid w:val="00F41034"/>
    <w:rsid w:val="00F41D54"/>
    <w:rsid w:val="00F467C3"/>
    <w:rsid w:val="00F46F3E"/>
    <w:rsid w:val="00F62C40"/>
    <w:rsid w:val="00F72F1A"/>
    <w:rsid w:val="00F76396"/>
    <w:rsid w:val="00F7676D"/>
    <w:rsid w:val="00FA0F3F"/>
    <w:rsid w:val="00FA527F"/>
    <w:rsid w:val="00FB299E"/>
    <w:rsid w:val="00FC6412"/>
    <w:rsid w:val="00FD1F9B"/>
    <w:rsid w:val="00FD41F0"/>
    <w:rsid w:val="00FF24DF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791C9A"/>
  <w15:chartTrackingRefBased/>
  <w15:docId w15:val="{0D616180-7EED-400C-9588-E01079DB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iPriority="99" w:unhideWhenUsed="1"/>
    <w:lsdException w:name="List Number" w:semiHidden="1" w:uiPriority="99" w:unhideWhenUsed="1"/>
    <w:lsdException w:name="List 2" w:semiHidden="1" w:unhideWhenUsed="1"/>
    <w:lsdException w:name="List 3" w:semiHidden="1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10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99" w:unhideWhenUsed="1"/>
    <w:lsdException w:name="List Continue 2" w:semiHidden="1" w:unhideWhenUsed="1"/>
    <w:lsdException w:name="List Continue 3" w:semiHidden="1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11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autoRedefine/>
    <w:qFormat/>
    <w:rsid w:val="00164BD3"/>
    <w:pPr>
      <w:spacing w:before="20" w:after="120" w:line="360" w:lineRule="auto"/>
      <w:jc w:val="both"/>
    </w:pPr>
    <w:rPr>
      <w:sz w:val="24"/>
    </w:rPr>
  </w:style>
  <w:style w:type="paragraph" w:styleId="11">
    <w:name w:val="heading 1"/>
    <w:aliases w:val="_Раздел,_Заголовок1,Chapter,Глава,Заголовок 1 Знак Знак Знак Знак Знак Знак Знак Знак,.,H1,Название спецификации,. Знак,H1 Знак,Chapter Headline,Заголовок 1 Знак1 Знак Знак,. Знак1 Знак Знак,H1 Знак1 Знак Знак,Заголов,Заголовок 1 Знак1,H11,H"/>
    <w:basedOn w:val="phbase"/>
    <w:next w:val="phnormal"/>
    <w:link w:val="15"/>
    <w:qFormat/>
    <w:rsid w:val="00164BD3"/>
    <w:pPr>
      <w:keepNext/>
      <w:keepLines/>
      <w:pageBreakBefore/>
      <w:numPr>
        <w:numId w:val="23"/>
      </w:numPr>
      <w:tabs>
        <w:tab w:val="left" w:pos="1276"/>
      </w:tabs>
      <w:spacing w:before="360" w:after="360"/>
      <w:ind w:right="170"/>
      <w:outlineLvl w:val="0"/>
    </w:pPr>
    <w:rPr>
      <w:b/>
      <w:sz w:val="28"/>
      <w:szCs w:val="28"/>
    </w:rPr>
  </w:style>
  <w:style w:type="paragraph" w:styleId="20">
    <w:name w:val="heading 2"/>
    <w:aliases w:val="_Подраздел,ç2,H2,h2,Char,Level 1,Headline,Подраздел,heading 2,Heading 2 Hidden,Заголовок 2 Знак1,Заголовок 2 Знак Знак,Знак Знак Знак,Numbered text 3,2 headline,h,headline,2,Reset numbering,(подраздел),H2 Знак Знак,Numbered text 3 Знак Знак"/>
    <w:basedOn w:val="phbase"/>
    <w:next w:val="phnormal"/>
    <w:link w:val="23"/>
    <w:qFormat/>
    <w:rsid w:val="00164BD3"/>
    <w:pPr>
      <w:keepNext/>
      <w:keepLines/>
      <w:numPr>
        <w:ilvl w:val="1"/>
        <w:numId w:val="23"/>
      </w:numPr>
      <w:tabs>
        <w:tab w:val="left" w:pos="720"/>
      </w:tabs>
      <w:spacing w:before="360" w:after="360"/>
      <w:ind w:right="170"/>
      <w:outlineLvl w:val="1"/>
    </w:pPr>
    <w:rPr>
      <w:b/>
    </w:rPr>
  </w:style>
  <w:style w:type="paragraph" w:styleId="30">
    <w:name w:val="heading 3"/>
    <w:aliases w:val="_Пункт,Level 2,H3,3,Пункт,ç3,h3,H31,h31,H32,h32,H311,h311,H33,h33,H312,h312,H34,h34,H35,h35,H36,h36,H37,h37,H38,h38,H39,h39,H313,h313,H321,h321,H3111,h3111,H331,h331,H3121,h3121,H341,h341,H351,h351,H361,h361,H371,h371,H381,h381,ТП Заголовок"/>
    <w:basedOn w:val="phbase"/>
    <w:next w:val="phnormal"/>
    <w:link w:val="32"/>
    <w:qFormat/>
    <w:rsid w:val="00164BD3"/>
    <w:pPr>
      <w:keepNext/>
      <w:keepLines/>
      <w:numPr>
        <w:ilvl w:val="2"/>
        <w:numId w:val="23"/>
      </w:numPr>
      <w:spacing w:before="240" w:after="240"/>
      <w:ind w:right="170"/>
      <w:outlineLvl w:val="2"/>
    </w:pPr>
    <w:rPr>
      <w:b/>
      <w:bCs/>
    </w:rPr>
  </w:style>
  <w:style w:type="paragraph" w:styleId="4">
    <w:name w:val="heading 4"/>
    <w:aliases w:val="_Подпункт,_Заголовок 4,(подпункт),c4,Level 3,H4,Параграф,Заголовок 4 (Приложение),H41,ТП Заголовок 4,Çàãîëîâîê 4,Level 2 - a,4,I4,l4,heading4,I41,41,l41,heading41,(Shift Ctrl 4),Titre 41,t4.T4,4heading,h4,a.,4 dash,d,4 dash1,d1,31,h41,a.1,d2"/>
    <w:basedOn w:val="phbase"/>
    <w:next w:val="phnormal"/>
    <w:link w:val="40"/>
    <w:qFormat/>
    <w:rsid w:val="00BF2DC0"/>
    <w:pPr>
      <w:keepNext/>
      <w:keepLines/>
      <w:numPr>
        <w:ilvl w:val="3"/>
        <w:numId w:val="23"/>
      </w:numPr>
      <w:tabs>
        <w:tab w:val="left" w:pos="1843"/>
      </w:tabs>
      <w:spacing w:before="760" w:after="360"/>
      <w:ind w:right="170"/>
      <w:outlineLvl w:val="3"/>
    </w:pPr>
    <w:rPr>
      <w:b/>
    </w:rPr>
  </w:style>
  <w:style w:type="paragraph" w:styleId="5">
    <w:name w:val="heading 5"/>
    <w:aliases w:val="Level 4,ТП Заголовок 5,H5,PIM 5,5,ITT t5,PA Pico Section,Gliederung5,Block Label,Roman list,h5,Roman list1,Roman list2,Roman list11,Roman list3,Roman list12,Roman list21,Roman list111,5 sub-bullet,sb,i) ii) iii)"/>
    <w:basedOn w:val="a6"/>
    <w:next w:val="a6"/>
    <w:link w:val="51"/>
    <w:uiPriority w:val="9"/>
    <w:unhideWhenUsed/>
    <w:qFormat/>
    <w:rsid w:val="00164BD3"/>
    <w:pPr>
      <w:numPr>
        <w:ilvl w:val="4"/>
        <w:numId w:val="23"/>
      </w:numPr>
      <w:spacing w:before="240" w:after="240"/>
      <w:ind w:right="170"/>
      <w:outlineLvl w:val="4"/>
    </w:pPr>
    <w:rPr>
      <w:b/>
      <w:bCs/>
      <w:iCs/>
      <w:szCs w:val="26"/>
    </w:rPr>
  </w:style>
  <w:style w:type="paragraph" w:styleId="6">
    <w:name w:val="heading 6"/>
    <w:aliases w:val="__Подпункт,ТП Заголовок 6"/>
    <w:basedOn w:val="a6"/>
    <w:next w:val="a6"/>
    <w:link w:val="60"/>
    <w:uiPriority w:val="9"/>
    <w:unhideWhenUsed/>
    <w:qFormat/>
    <w:rsid w:val="00164BD3"/>
    <w:pPr>
      <w:numPr>
        <w:ilvl w:val="5"/>
        <w:numId w:val="2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aliases w:val="Текст пункта Знак Знак,Текст пункта Знак Знак Знак Знак Знак Знак Знак,Текст пункта Знак Знак Знак Знак Знак Знак"/>
    <w:basedOn w:val="a6"/>
    <w:next w:val="a6"/>
    <w:link w:val="70"/>
    <w:uiPriority w:val="9"/>
    <w:unhideWhenUsed/>
    <w:qFormat/>
    <w:rsid w:val="00164BD3"/>
    <w:pPr>
      <w:numPr>
        <w:ilvl w:val="6"/>
        <w:numId w:val="23"/>
      </w:numPr>
      <w:spacing w:before="240" w:after="60"/>
      <w:outlineLvl w:val="6"/>
    </w:pPr>
    <w:rPr>
      <w:rFonts w:ascii="Calibri" w:hAnsi="Calibri"/>
      <w:szCs w:val="24"/>
    </w:rPr>
  </w:style>
  <w:style w:type="paragraph" w:styleId="8">
    <w:name w:val="heading 8"/>
    <w:aliases w:val="H8,Переч_а)1),а) список с буквами,Переч. a),Переч. 1),1.1.1 Текст пункта в подразделе,Переч. а),перечиления с деф,перечиления с буквами,а),ïåðå÷èëåíèÿ ñ äåô,Ïåðå÷. à),à) ñïèñîê ñ áóêâàìè,1.1.1 Òåêñò ïóíêòà â ïîäðàçäåëå,ïåðå÷èëåíèÿ ñ áóêâàìè"/>
    <w:basedOn w:val="a6"/>
    <w:next w:val="a6"/>
    <w:link w:val="80"/>
    <w:uiPriority w:val="9"/>
    <w:unhideWhenUsed/>
    <w:qFormat/>
    <w:rsid w:val="00164BD3"/>
    <w:pPr>
      <w:numPr>
        <w:ilvl w:val="7"/>
        <w:numId w:val="23"/>
      </w:num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aliases w:val="H9,1) список с цифрами,1.1.1.1 Текст подпункта после пункта,текст2,текст11,текст3,текст4,текст12,текст5,текст13,текст6,текст14,текст7,текст15,текст8,текст16,перечисл с увел отступ и дефисом,перечислентия с цифрами"/>
    <w:basedOn w:val="a6"/>
    <w:next w:val="a6"/>
    <w:link w:val="90"/>
    <w:uiPriority w:val="9"/>
    <w:unhideWhenUsed/>
    <w:qFormat/>
    <w:rsid w:val="00164BD3"/>
    <w:pPr>
      <w:numPr>
        <w:ilvl w:val="8"/>
        <w:numId w:val="2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No Spacing"/>
    <w:basedOn w:val="a6"/>
    <w:uiPriority w:val="1"/>
    <w:qFormat/>
    <w:rsid w:val="001C4C34"/>
    <w:rPr>
      <w:szCs w:val="32"/>
    </w:rPr>
  </w:style>
  <w:style w:type="character" w:customStyle="1" w:styleId="15">
    <w:name w:val="Заголовок 1 Знак"/>
    <w:aliases w:val="_Раздел Знак,_Заголовок1 Знак,Chapter Знак,Глава Знак,Заголовок 1 Знак Знак Знак Знак Знак Знак Знак Знак Знак,. Знак1,H1 Знак1,Название спецификации Знак,. Знак Знак,H1 Знак Знак,Chapter Headline Знак,Заголовок 1 Знак1 Знак Знак Знак"/>
    <w:link w:val="11"/>
    <w:rsid w:val="00602CAA"/>
    <w:rPr>
      <w:b/>
      <w:sz w:val="28"/>
      <w:szCs w:val="28"/>
    </w:rPr>
  </w:style>
  <w:style w:type="character" w:customStyle="1" w:styleId="23">
    <w:name w:val="Заголовок 2 Знак"/>
    <w:aliases w:val="_Подраздел Знак,ç2 Знак,H2 Знак,h2 Знак,Char Знак,Level 1 Знак,Headline Знак,Подраздел Знак,heading 2 Знак,Heading 2 Hidden Знак,Заголовок 2 Знак1 Знак,Заголовок 2 Знак Знак Знак,Знак Знак Знак Знак,Numbered text 3 Знак,2 headline Знак"/>
    <w:link w:val="20"/>
    <w:rsid w:val="00602CAA"/>
    <w:rPr>
      <w:b/>
      <w:sz w:val="24"/>
    </w:rPr>
  </w:style>
  <w:style w:type="character" w:customStyle="1" w:styleId="32">
    <w:name w:val="Заголовок 3 Знак"/>
    <w:aliases w:val="_Пункт Знак,Level 2 Знак,H3 Знак,3 Знак,Пункт Знак,ç3 Знак,h3 Знак,H31 Знак,h31 Знак,H32 Знак,h32 Знак,H311 Знак,h311 Знак,H33 Знак,h33 Знак,H312 Знак,h312 Знак,H34 Знак,h34 Знак,H35 Знак,h35 Знак,H36 Знак,h36 Знак,H37 Знак,h37 Знак"/>
    <w:link w:val="30"/>
    <w:rsid w:val="00602CAA"/>
    <w:rPr>
      <w:b/>
      <w:bCs/>
      <w:sz w:val="24"/>
    </w:rPr>
  </w:style>
  <w:style w:type="character" w:customStyle="1" w:styleId="40">
    <w:name w:val="Заголовок 4 Знак"/>
    <w:aliases w:val="_Подпункт Знак,_Заголовок 4 Знак,(подпункт) Знак,c4 Знак,Level 3 Знак,H4 Знак,Параграф Знак,Заголовок 4 (Приложение) Знак,H41 Знак,ТП Заголовок 4 Знак,Çàãîëîâîê 4 Знак,Level 2 - a Знак,4 Знак,I4 Знак,l4 Знак,heading4 Знак,I41 Знак"/>
    <w:link w:val="4"/>
    <w:rsid w:val="00BF2DC0"/>
    <w:rPr>
      <w:b/>
      <w:sz w:val="24"/>
    </w:rPr>
  </w:style>
  <w:style w:type="character" w:customStyle="1" w:styleId="51">
    <w:name w:val="Заголовок 5 Знак"/>
    <w:aliases w:val="Level 4 Знак,ТП Заголовок 5 Знак,H5 Знак,PIM 5 Знак,5 Знак,ITT t5 Знак,PA Pico Section Знак,Gliederung5 Знак,Block Label Знак,Roman list Знак,h5 Знак,Roman list1 Знак,Roman list2 Знак,Roman list11 Знак,Roman list3 Знак,Roman list12 Знак"/>
    <w:link w:val="5"/>
    <w:uiPriority w:val="9"/>
    <w:rsid w:val="00164BD3"/>
    <w:rPr>
      <w:b/>
      <w:bCs/>
      <w:iCs/>
      <w:sz w:val="24"/>
      <w:szCs w:val="26"/>
    </w:rPr>
  </w:style>
  <w:style w:type="character" w:customStyle="1" w:styleId="60">
    <w:name w:val="Заголовок 6 Знак"/>
    <w:aliases w:val="__Подпункт Знак,ТП Заголовок 6 Знак"/>
    <w:link w:val="6"/>
    <w:uiPriority w:val="9"/>
    <w:rsid w:val="00164BD3"/>
    <w:rPr>
      <w:rFonts w:ascii="Calibri" w:hAnsi="Calibri"/>
      <w:b/>
      <w:bCs/>
      <w:sz w:val="22"/>
      <w:szCs w:val="22"/>
    </w:rPr>
  </w:style>
  <w:style w:type="character" w:customStyle="1" w:styleId="70">
    <w:name w:val="Заголовок 7 Знак"/>
    <w:aliases w:val="Текст пункта Знак Знак Знак,Текст пункта Знак Знак Знак Знак Знак Знак Знак Знак,Текст пункта Знак Знак Знак Знак Знак Знак Знак1"/>
    <w:link w:val="7"/>
    <w:uiPriority w:val="9"/>
    <w:rsid w:val="00164BD3"/>
    <w:rPr>
      <w:rFonts w:ascii="Calibri" w:hAnsi="Calibri"/>
      <w:sz w:val="24"/>
      <w:szCs w:val="24"/>
    </w:rPr>
  </w:style>
  <w:style w:type="character" w:customStyle="1" w:styleId="80">
    <w:name w:val="Заголовок 8 Знак"/>
    <w:aliases w:val="H8 Знак,Переч_а)1) Знак,а) список с буквами Знак,Переч. a) Знак,Переч. 1) Знак,1.1.1 Текст пункта в подразделе Знак,Переч. а) Знак,перечиления с деф Знак,перечиления с буквами Знак,а) Знак,ïåðå÷èëåíèÿ ñ äåô Знак,Ïåðå÷. à) Знак"/>
    <w:link w:val="8"/>
    <w:uiPriority w:val="9"/>
    <w:rsid w:val="00164BD3"/>
    <w:rPr>
      <w:rFonts w:ascii="Calibri" w:hAnsi="Calibri"/>
      <w:i/>
      <w:iCs/>
      <w:sz w:val="24"/>
      <w:szCs w:val="24"/>
    </w:rPr>
  </w:style>
  <w:style w:type="character" w:customStyle="1" w:styleId="90">
    <w:name w:val="Заголовок 9 Знак"/>
    <w:aliases w:val="H9 Знак,1) список с цифрами Знак,1.1.1.1 Текст подпункта после пункта Знак,текст2 Знак,текст11 Знак,текст3 Знак,текст4 Знак,текст12 Знак,текст5 Знак,текст13 Знак,текст6 Знак,текст14 Знак,текст7 Знак,текст15 Знак,текст8 Знак,текст16 Знак"/>
    <w:link w:val="9"/>
    <w:uiPriority w:val="9"/>
    <w:rsid w:val="00164BD3"/>
    <w:rPr>
      <w:rFonts w:ascii="Cambria" w:hAnsi="Cambria"/>
      <w:sz w:val="22"/>
      <w:szCs w:val="22"/>
    </w:rPr>
  </w:style>
  <w:style w:type="paragraph" w:styleId="ab">
    <w:name w:val="caption"/>
    <w:basedOn w:val="a6"/>
    <w:next w:val="a6"/>
    <w:semiHidden/>
    <w:qFormat/>
    <w:rsid w:val="00602CAA"/>
    <w:pPr>
      <w:spacing w:before="60"/>
      <w:jc w:val="center"/>
    </w:pPr>
    <w:rPr>
      <w:bCs/>
      <w:sz w:val="22"/>
    </w:rPr>
  </w:style>
  <w:style w:type="paragraph" w:customStyle="1" w:styleId="ac">
    <w:name w:val="Название"/>
    <w:basedOn w:val="a6"/>
    <w:next w:val="a6"/>
    <w:link w:val="ad"/>
    <w:uiPriority w:val="10"/>
    <w:qFormat/>
    <w:rsid w:val="001C4C34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ad">
    <w:name w:val="Название Знак"/>
    <w:link w:val="ac"/>
    <w:uiPriority w:val="10"/>
    <w:rsid w:val="001C4C34"/>
    <w:rPr>
      <w:rFonts w:ascii="Arial" w:eastAsia="Times New Roman" w:hAnsi="Arial" w:cs="Times New Roman"/>
      <w:b/>
      <w:bCs/>
      <w:kern w:val="28"/>
      <w:sz w:val="32"/>
      <w:szCs w:val="32"/>
    </w:rPr>
  </w:style>
  <w:style w:type="paragraph" w:styleId="ae">
    <w:name w:val="Subtitle"/>
    <w:basedOn w:val="a6"/>
    <w:next w:val="a6"/>
    <w:link w:val="af"/>
    <w:uiPriority w:val="11"/>
    <w:qFormat/>
    <w:rsid w:val="001C4C34"/>
    <w:pPr>
      <w:spacing w:after="60"/>
      <w:jc w:val="center"/>
      <w:outlineLvl w:val="1"/>
    </w:pPr>
    <w:rPr>
      <w:rFonts w:ascii="Arial" w:hAnsi="Arial"/>
    </w:rPr>
  </w:style>
  <w:style w:type="character" w:customStyle="1" w:styleId="af">
    <w:name w:val="Подзаголовок Знак"/>
    <w:link w:val="ae"/>
    <w:uiPriority w:val="11"/>
    <w:rsid w:val="001C4C34"/>
    <w:rPr>
      <w:rFonts w:ascii="Arial" w:eastAsia="Times New Roman" w:hAnsi="Arial" w:cs="Times New Roman"/>
      <w:sz w:val="24"/>
      <w:szCs w:val="24"/>
    </w:rPr>
  </w:style>
  <w:style w:type="character" w:styleId="af0">
    <w:name w:val="Strong"/>
    <w:uiPriority w:val="22"/>
    <w:qFormat/>
    <w:rsid w:val="001C4C34"/>
    <w:rPr>
      <w:b/>
      <w:bCs/>
    </w:rPr>
  </w:style>
  <w:style w:type="character" w:styleId="af1">
    <w:name w:val="Emphasis"/>
    <w:uiPriority w:val="20"/>
    <w:qFormat/>
    <w:rsid w:val="001C4C34"/>
    <w:rPr>
      <w:rFonts w:ascii="Times New Roman" w:hAnsi="Times New Roman"/>
      <w:b/>
      <w:i/>
      <w:iCs/>
    </w:rPr>
  </w:style>
  <w:style w:type="paragraph" w:styleId="af2">
    <w:name w:val="List Paragraph"/>
    <w:basedOn w:val="a6"/>
    <w:uiPriority w:val="34"/>
    <w:qFormat/>
    <w:rsid w:val="001C4C34"/>
    <w:pPr>
      <w:ind w:left="720"/>
      <w:contextualSpacing/>
    </w:pPr>
  </w:style>
  <w:style w:type="paragraph" w:styleId="24">
    <w:name w:val="Quote"/>
    <w:basedOn w:val="a6"/>
    <w:next w:val="a6"/>
    <w:link w:val="25"/>
    <w:uiPriority w:val="29"/>
    <w:qFormat/>
    <w:rsid w:val="001C4C34"/>
    <w:rPr>
      <w:i/>
    </w:rPr>
  </w:style>
  <w:style w:type="character" w:customStyle="1" w:styleId="25">
    <w:name w:val="Цитата 2 Знак"/>
    <w:link w:val="24"/>
    <w:uiPriority w:val="29"/>
    <w:rsid w:val="001C4C34"/>
    <w:rPr>
      <w:i/>
      <w:sz w:val="24"/>
      <w:szCs w:val="24"/>
    </w:rPr>
  </w:style>
  <w:style w:type="paragraph" w:styleId="af3">
    <w:name w:val="Intense Quote"/>
    <w:basedOn w:val="a6"/>
    <w:next w:val="a6"/>
    <w:link w:val="af4"/>
    <w:uiPriority w:val="30"/>
    <w:qFormat/>
    <w:rsid w:val="001C4C34"/>
    <w:pPr>
      <w:ind w:left="720" w:right="720"/>
    </w:pPr>
    <w:rPr>
      <w:b/>
      <w:i/>
      <w:szCs w:val="22"/>
    </w:rPr>
  </w:style>
  <w:style w:type="character" w:customStyle="1" w:styleId="af4">
    <w:name w:val="Выделенная цитата Знак"/>
    <w:link w:val="af3"/>
    <w:uiPriority w:val="30"/>
    <w:rsid w:val="001C4C34"/>
    <w:rPr>
      <w:b/>
      <w:i/>
      <w:sz w:val="24"/>
    </w:rPr>
  </w:style>
  <w:style w:type="character" w:styleId="af5">
    <w:name w:val="Subtle Emphasis"/>
    <w:uiPriority w:val="19"/>
    <w:qFormat/>
    <w:rsid w:val="001C4C34"/>
    <w:rPr>
      <w:i/>
      <w:color w:val="5A5A5A"/>
    </w:rPr>
  </w:style>
  <w:style w:type="character" w:styleId="af6">
    <w:name w:val="Intense Emphasis"/>
    <w:uiPriority w:val="21"/>
    <w:qFormat/>
    <w:rsid w:val="001C4C34"/>
    <w:rPr>
      <w:b/>
      <w:i/>
      <w:sz w:val="24"/>
      <w:szCs w:val="24"/>
      <w:u w:val="single"/>
    </w:rPr>
  </w:style>
  <w:style w:type="character" w:styleId="af7">
    <w:name w:val="Subtle Reference"/>
    <w:uiPriority w:val="31"/>
    <w:qFormat/>
    <w:rsid w:val="001C4C34"/>
    <w:rPr>
      <w:sz w:val="24"/>
      <w:szCs w:val="24"/>
      <w:u w:val="single"/>
    </w:rPr>
  </w:style>
  <w:style w:type="character" w:styleId="af8">
    <w:name w:val="Intense Reference"/>
    <w:uiPriority w:val="32"/>
    <w:qFormat/>
    <w:rsid w:val="001C4C34"/>
    <w:rPr>
      <w:b/>
      <w:sz w:val="24"/>
      <w:u w:val="single"/>
    </w:rPr>
  </w:style>
  <w:style w:type="character" w:styleId="af9">
    <w:name w:val="Book Title"/>
    <w:uiPriority w:val="33"/>
    <w:qFormat/>
    <w:rsid w:val="001C4C34"/>
    <w:rPr>
      <w:rFonts w:ascii="Arial" w:eastAsia="Times New Roman" w:hAnsi="Arial"/>
      <w:b/>
      <w:i/>
      <w:sz w:val="24"/>
      <w:szCs w:val="24"/>
    </w:rPr>
  </w:style>
  <w:style w:type="paragraph" w:styleId="a">
    <w:name w:val="TOC Heading"/>
    <w:basedOn w:val="11"/>
    <w:next w:val="a6"/>
    <w:uiPriority w:val="39"/>
    <w:semiHidden/>
    <w:unhideWhenUsed/>
    <w:qFormat/>
    <w:rsid w:val="001C4C34"/>
    <w:pPr>
      <w:numPr>
        <w:numId w:val="22"/>
      </w:numPr>
      <w:outlineLvl w:val="9"/>
    </w:pPr>
  </w:style>
  <w:style w:type="paragraph" w:customStyle="1" w:styleId="afa">
    <w:name w:val="_титул_название системы"/>
    <w:basedOn w:val="a6"/>
    <w:uiPriority w:val="99"/>
    <w:qFormat/>
    <w:rsid w:val="001C4C34"/>
    <w:pPr>
      <w:spacing w:line="276" w:lineRule="auto"/>
      <w:jc w:val="center"/>
    </w:pPr>
    <w:rPr>
      <w:b/>
      <w:sz w:val="28"/>
      <w:szCs w:val="28"/>
    </w:rPr>
  </w:style>
  <w:style w:type="table" w:customStyle="1" w:styleId="52">
    <w:name w:val="Сетка таблицы5"/>
    <w:basedOn w:val="a8"/>
    <w:next w:val="afb"/>
    <w:uiPriority w:val="59"/>
    <w:rsid w:val="001C4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Grid"/>
    <w:basedOn w:val="a8"/>
    <w:uiPriority w:val="59"/>
    <w:rsid w:val="00602CAA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header"/>
    <w:basedOn w:val="a6"/>
    <w:link w:val="afd"/>
    <w:rsid w:val="00164BD3"/>
    <w:pPr>
      <w:tabs>
        <w:tab w:val="center" w:pos="4677"/>
        <w:tab w:val="right" w:pos="9355"/>
      </w:tabs>
    </w:pPr>
  </w:style>
  <w:style w:type="character" w:customStyle="1" w:styleId="afd">
    <w:name w:val="Верхний колонтитул Знак"/>
    <w:link w:val="afc"/>
    <w:rsid w:val="00602CAA"/>
    <w:rPr>
      <w:sz w:val="24"/>
    </w:rPr>
  </w:style>
  <w:style w:type="paragraph" w:styleId="afe">
    <w:name w:val="footer"/>
    <w:basedOn w:val="a6"/>
    <w:link w:val="aff"/>
    <w:rsid w:val="00164BD3"/>
    <w:pPr>
      <w:tabs>
        <w:tab w:val="center" w:pos="4677"/>
        <w:tab w:val="right" w:pos="9355"/>
      </w:tabs>
    </w:pPr>
  </w:style>
  <w:style w:type="character" w:customStyle="1" w:styleId="aff">
    <w:name w:val="Нижний колонтитул Знак"/>
    <w:link w:val="afe"/>
    <w:rsid w:val="00602CAA"/>
    <w:rPr>
      <w:sz w:val="24"/>
    </w:rPr>
  </w:style>
  <w:style w:type="paragraph" w:styleId="aff0">
    <w:name w:val="Balloon Text"/>
    <w:basedOn w:val="a6"/>
    <w:link w:val="aff1"/>
    <w:semiHidden/>
    <w:rsid w:val="00602C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link w:val="aff0"/>
    <w:semiHidden/>
    <w:rsid w:val="00602CAA"/>
    <w:rPr>
      <w:rFonts w:ascii="Tahoma" w:hAnsi="Tahoma" w:cs="Tahoma"/>
      <w:sz w:val="16"/>
      <w:szCs w:val="16"/>
    </w:rPr>
  </w:style>
  <w:style w:type="paragraph" w:customStyle="1" w:styleId="aff2">
    <w:name w:val="Обычный_основной текст"/>
    <w:basedOn w:val="a6"/>
    <w:link w:val="aff3"/>
    <w:qFormat/>
    <w:rsid w:val="00A32FF9"/>
    <w:pPr>
      <w:ind w:firstLine="709"/>
    </w:pPr>
    <w:rPr>
      <w:sz w:val="28"/>
    </w:rPr>
  </w:style>
  <w:style w:type="character" w:customStyle="1" w:styleId="aff3">
    <w:name w:val="Обычный_основной текст Знак"/>
    <w:link w:val="aff2"/>
    <w:rsid w:val="00A32FF9"/>
    <w:rPr>
      <w:rFonts w:ascii="Times New Roman" w:eastAsia="Times New Roman" w:hAnsi="Times New Roman"/>
      <w:sz w:val="28"/>
      <w:szCs w:val="24"/>
    </w:rPr>
  </w:style>
  <w:style w:type="paragraph" w:customStyle="1" w:styleId="aff4">
    <w:name w:val="Содержание"/>
    <w:basedOn w:val="a6"/>
    <w:next w:val="a6"/>
    <w:link w:val="aff5"/>
    <w:rsid w:val="00FD41F0"/>
    <w:pPr>
      <w:keepLines/>
      <w:pageBreakBefore/>
      <w:spacing w:before="240" w:after="240"/>
      <w:jc w:val="center"/>
    </w:pPr>
    <w:rPr>
      <w:b/>
      <w:caps/>
      <w:sz w:val="28"/>
      <w:szCs w:val="28"/>
    </w:rPr>
  </w:style>
  <w:style w:type="character" w:customStyle="1" w:styleId="aff5">
    <w:name w:val="Содержание Знак"/>
    <w:link w:val="aff4"/>
    <w:rsid w:val="00FD41F0"/>
    <w:rPr>
      <w:rFonts w:ascii="Times New Roman" w:hAnsi="Times New Roman"/>
      <w:b/>
      <w:caps/>
      <w:sz w:val="28"/>
      <w:szCs w:val="28"/>
    </w:rPr>
  </w:style>
  <w:style w:type="paragraph" w:customStyle="1" w:styleId="aff6">
    <w:name w:val="Аннотация"/>
    <w:basedOn w:val="a6"/>
    <w:next w:val="aff2"/>
    <w:link w:val="aff7"/>
    <w:qFormat/>
    <w:rsid w:val="001C5482"/>
    <w:pPr>
      <w:spacing w:before="240" w:after="240"/>
      <w:jc w:val="center"/>
      <w:outlineLvl w:val="0"/>
    </w:pPr>
    <w:rPr>
      <w:rFonts w:ascii="Times New Roman Полужирный" w:hAnsi="Times New Roman Полужирный"/>
      <w:b/>
      <w:caps/>
      <w:sz w:val="28"/>
    </w:rPr>
  </w:style>
  <w:style w:type="paragraph" w:styleId="16">
    <w:name w:val="toc 1"/>
    <w:basedOn w:val="a6"/>
    <w:next w:val="a6"/>
    <w:autoRedefine/>
    <w:uiPriority w:val="39"/>
    <w:qFormat/>
    <w:rsid w:val="00164BD3"/>
    <w:pPr>
      <w:tabs>
        <w:tab w:val="left" w:pos="284"/>
        <w:tab w:val="right" w:leader="dot" w:pos="10080"/>
      </w:tabs>
      <w:spacing w:before="120"/>
      <w:ind w:left="360" w:hanging="360"/>
      <w:jc w:val="left"/>
    </w:pPr>
    <w:rPr>
      <w:b/>
      <w:szCs w:val="24"/>
    </w:rPr>
  </w:style>
  <w:style w:type="character" w:customStyle="1" w:styleId="aff7">
    <w:name w:val="Аннотация Знак"/>
    <w:link w:val="aff6"/>
    <w:rsid w:val="001C5482"/>
    <w:rPr>
      <w:rFonts w:ascii="Times New Roman Полужирный" w:eastAsia="Times New Roman" w:hAnsi="Times New Roman Полужирный"/>
      <w:b/>
      <w:caps/>
      <w:sz w:val="28"/>
      <w:szCs w:val="24"/>
    </w:rPr>
  </w:style>
  <w:style w:type="character" w:styleId="aff8">
    <w:name w:val="Hyperlink"/>
    <w:uiPriority w:val="99"/>
    <w:rsid w:val="00164BD3"/>
    <w:rPr>
      <w:color w:val="0000FF"/>
      <w:u w:val="single"/>
    </w:rPr>
  </w:style>
  <w:style w:type="paragraph" w:customStyle="1" w:styleId="aff9">
    <w:name w:val="приложение_заголовок"/>
    <w:basedOn w:val="a6"/>
    <w:next w:val="aff2"/>
    <w:qFormat/>
    <w:rsid w:val="001C5482"/>
    <w:pPr>
      <w:pageBreakBefore/>
      <w:jc w:val="right"/>
      <w:outlineLvl w:val="0"/>
    </w:pPr>
    <w:rPr>
      <w:b/>
      <w:caps/>
      <w:sz w:val="28"/>
    </w:rPr>
  </w:style>
  <w:style w:type="paragraph" w:styleId="26">
    <w:name w:val="toc 2"/>
    <w:basedOn w:val="a6"/>
    <w:next w:val="a6"/>
    <w:autoRedefine/>
    <w:uiPriority w:val="39"/>
    <w:qFormat/>
    <w:rsid w:val="004821E2"/>
    <w:pPr>
      <w:tabs>
        <w:tab w:val="right" w:leader="dot" w:pos="10080"/>
      </w:tabs>
      <w:ind w:left="879" w:right="289" w:hanging="522"/>
      <w:jc w:val="left"/>
    </w:pPr>
    <w:rPr>
      <w:szCs w:val="24"/>
    </w:rPr>
  </w:style>
  <w:style w:type="paragraph" w:styleId="33">
    <w:name w:val="toc 3"/>
    <w:basedOn w:val="a6"/>
    <w:next w:val="a6"/>
    <w:autoRedefine/>
    <w:uiPriority w:val="39"/>
    <w:qFormat/>
    <w:rsid w:val="004821E2"/>
    <w:pPr>
      <w:tabs>
        <w:tab w:val="left" w:pos="2268"/>
        <w:tab w:val="right" w:leader="dot" w:pos="10065"/>
      </w:tabs>
      <w:ind w:left="1701" w:right="282" w:hanging="855"/>
      <w:jc w:val="left"/>
    </w:pPr>
    <w:rPr>
      <w:i/>
      <w:iCs/>
      <w:szCs w:val="24"/>
    </w:rPr>
  </w:style>
  <w:style w:type="paragraph" w:styleId="41">
    <w:name w:val="toc 4"/>
    <w:basedOn w:val="a6"/>
    <w:next w:val="a6"/>
    <w:autoRedefine/>
    <w:rsid w:val="00164BD3"/>
    <w:pPr>
      <w:ind w:left="600"/>
      <w:jc w:val="left"/>
    </w:pPr>
    <w:rPr>
      <w:szCs w:val="21"/>
    </w:rPr>
  </w:style>
  <w:style w:type="paragraph" w:customStyle="1" w:styleId="affa">
    <w:name w:val="Название приложения"/>
    <w:basedOn w:val="a6"/>
    <w:next w:val="aff2"/>
    <w:qFormat/>
    <w:rsid w:val="00E96A0E"/>
    <w:pPr>
      <w:spacing w:before="120"/>
      <w:jc w:val="center"/>
    </w:pPr>
    <w:rPr>
      <w:b/>
      <w:caps/>
      <w:sz w:val="28"/>
    </w:rPr>
  </w:style>
  <w:style w:type="paragraph" w:customStyle="1" w:styleId="phbase">
    <w:name w:val="ph_base"/>
    <w:rsid w:val="00164BD3"/>
    <w:pPr>
      <w:spacing w:line="360" w:lineRule="auto"/>
      <w:jc w:val="both"/>
    </w:pPr>
    <w:rPr>
      <w:sz w:val="24"/>
    </w:rPr>
  </w:style>
  <w:style w:type="paragraph" w:customStyle="1" w:styleId="phadditiontitle1">
    <w:name w:val="ph_addition_title_1"/>
    <w:basedOn w:val="phbase"/>
    <w:next w:val="phnormal"/>
    <w:rsid w:val="00D6324C"/>
    <w:pPr>
      <w:keepNext/>
      <w:keepLines/>
      <w:pageBreakBefore/>
      <w:numPr>
        <w:numId w:val="1"/>
      </w:numPr>
      <w:tabs>
        <w:tab w:val="left" w:pos="2410"/>
      </w:tabs>
      <w:spacing w:before="360" w:after="360"/>
      <w:ind w:left="0" w:right="-1" w:firstLine="0"/>
      <w:jc w:val="right"/>
      <w:outlineLvl w:val="0"/>
    </w:pPr>
    <w:rPr>
      <w:b/>
      <w:sz w:val="28"/>
      <w:szCs w:val="28"/>
    </w:rPr>
  </w:style>
  <w:style w:type="paragraph" w:customStyle="1" w:styleId="phadditiontitle2">
    <w:name w:val="ph_addition_title_2"/>
    <w:basedOn w:val="phbase"/>
    <w:next w:val="phnormal"/>
    <w:rsid w:val="00164BD3"/>
    <w:pPr>
      <w:keepNext/>
      <w:keepLines/>
      <w:numPr>
        <w:ilvl w:val="1"/>
        <w:numId w:val="1"/>
      </w:numPr>
      <w:spacing w:before="360" w:after="360"/>
      <w:outlineLvl w:val="1"/>
    </w:pPr>
    <w:rPr>
      <w:b/>
      <w:szCs w:val="24"/>
    </w:rPr>
  </w:style>
  <w:style w:type="paragraph" w:customStyle="1" w:styleId="phadditiontitle3">
    <w:name w:val="ph_addition_title_3"/>
    <w:basedOn w:val="phbase"/>
    <w:next w:val="phnormal"/>
    <w:rsid w:val="00164BD3"/>
    <w:pPr>
      <w:keepNext/>
      <w:keepLines/>
      <w:numPr>
        <w:ilvl w:val="2"/>
        <w:numId w:val="1"/>
      </w:numPr>
      <w:spacing w:before="240" w:after="240"/>
      <w:outlineLvl w:val="2"/>
    </w:pPr>
    <w:rPr>
      <w:b/>
      <w:sz w:val="22"/>
      <w:szCs w:val="22"/>
    </w:rPr>
  </w:style>
  <w:style w:type="numbering" w:customStyle="1" w:styleId="phadditiontitle">
    <w:name w:val="ph_additiontitle"/>
    <w:basedOn w:val="a9"/>
    <w:rsid w:val="00164BD3"/>
  </w:style>
  <w:style w:type="paragraph" w:customStyle="1" w:styleId="phbibliography">
    <w:name w:val="ph_bibliography"/>
    <w:basedOn w:val="phbase"/>
    <w:rsid w:val="00164BD3"/>
    <w:pPr>
      <w:numPr>
        <w:numId w:val="2"/>
      </w:numPr>
      <w:spacing w:before="60" w:after="60" w:line="240" w:lineRule="auto"/>
    </w:pPr>
    <w:rPr>
      <w:rFonts w:cs="Arial"/>
      <w:bCs/>
      <w:szCs w:val="28"/>
    </w:rPr>
  </w:style>
  <w:style w:type="paragraph" w:customStyle="1" w:styleId="phcolontituldown">
    <w:name w:val="ph_colontituldown"/>
    <w:basedOn w:val="phbase"/>
    <w:rsid w:val="00164BD3"/>
    <w:pPr>
      <w:pBdr>
        <w:top w:val="single" w:sz="4" w:space="1" w:color="auto"/>
      </w:pBdr>
      <w:tabs>
        <w:tab w:val="right" w:pos="9497"/>
        <w:tab w:val="right" w:pos="14459"/>
      </w:tabs>
      <w:spacing w:before="20" w:after="120"/>
      <w:jc w:val="center"/>
    </w:pPr>
    <w:rPr>
      <w:sz w:val="20"/>
    </w:rPr>
  </w:style>
  <w:style w:type="paragraph" w:customStyle="1" w:styleId="phcolontitulup">
    <w:name w:val="ph_colontitulup"/>
    <w:basedOn w:val="phbase"/>
    <w:rsid w:val="00164BD3"/>
    <w:pPr>
      <w:pBdr>
        <w:bottom w:val="single" w:sz="4" w:space="1" w:color="auto"/>
      </w:pBdr>
      <w:tabs>
        <w:tab w:val="right" w:pos="14600"/>
      </w:tabs>
      <w:spacing w:before="20" w:after="120"/>
      <w:jc w:val="center"/>
    </w:pPr>
    <w:rPr>
      <w:sz w:val="20"/>
    </w:rPr>
  </w:style>
  <w:style w:type="paragraph" w:customStyle="1" w:styleId="phcomment">
    <w:name w:val="ph_comment"/>
    <w:basedOn w:val="phbase"/>
    <w:rsid w:val="00164BD3"/>
    <w:pPr>
      <w:ind w:firstLine="720"/>
    </w:pPr>
    <w:rPr>
      <w:vanish/>
      <w:color w:val="0000FF"/>
    </w:rPr>
  </w:style>
  <w:style w:type="paragraph" w:customStyle="1" w:styleId="phconfirmlist">
    <w:name w:val="ph_confirmlist"/>
    <w:basedOn w:val="phbase"/>
    <w:rsid w:val="00164BD3"/>
    <w:pPr>
      <w:spacing w:before="20" w:after="120"/>
      <w:jc w:val="center"/>
    </w:pPr>
    <w:rPr>
      <w:b/>
      <w:caps/>
      <w:sz w:val="28"/>
      <w:szCs w:val="28"/>
    </w:rPr>
  </w:style>
  <w:style w:type="paragraph" w:customStyle="1" w:styleId="phconfirmstamp">
    <w:name w:val="ph_confirmstamp"/>
    <w:basedOn w:val="phbase"/>
    <w:rsid w:val="00164BD3"/>
    <w:pPr>
      <w:spacing w:before="20" w:after="120" w:line="240" w:lineRule="auto"/>
      <w:jc w:val="left"/>
    </w:pPr>
  </w:style>
  <w:style w:type="paragraph" w:customStyle="1" w:styleId="phconfirmstampstamp">
    <w:name w:val="ph_confirmstamp_stamp"/>
    <w:basedOn w:val="phconfirmstamp"/>
    <w:rsid w:val="00164BD3"/>
  </w:style>
  <w:style w:type="paragraph" w:customStyle="1" w:styleId="phconfirmstamptitle">
    <w:name w:val="ph_confirmstamp_title"/>
    <w:basedOn w:val="phconfirmstamp"/>
    <w:next w:val="phconfirmstampstamp"/>
    <w:rsid w:val="00164BD3"/>
    <w:rPr>
      <w:caps/>
      <w:szCs w:val="24"/>
    </w:rPr>
  </w:style>
  <w:style w:type="paragraph" w:customStyle="1" w:styleId="phcontent">
    <w:name w:val="ph_content"/>
    <w:basedOn w:val="phbase"/>
    <w:next w:val="16"/>
    <w:rsid w:val="00164BD3"/>
    <w:pPr>
      <w:keepNext/>
      <w:keepLines/>
      <w:pageBreakBefore/>
      <w:tabs>
        <w:tab w:val="left" w:pos="1134"/>
        <w:tab w:val="left" w:pos="1440"/>
        <w:tab w:val="left" w:pos="1797"/>
      </w:tabs>
      <w:spacing w:before="360" w:after="360"/>
      <w:jc w:val="center"/>
    </w:pPr>
    <w:rPr>
      <w:rFonts w:cs="Arial"/>
      <w:b/>
      <w:bCs/>
      <w:sz w:val="28"/>
      <w:szCs w:val="28"/>
    </w:rPr>
  </w:style>
  <w:style w:type="paragraph" w:customStyle="1" w:styleId="phexample">
    <w:name w:val="ph_example"/>
    <w:basedOn w:val="phbase"/>
    <w:rsid w:val="00164BD3"/>
    <w:pPr>
      <w:spacing w:before="20" w:after="120"/>
    </w:pPr>
    <w:rPr>
      <w:b/>
      <w:i/>
      <w:sz w:val="20"/>
    </w:rPr>
  </w:style>
  <w:style w:type="paragraph" w:customStyle="1" w:styleId="phfigure">
    <w:name w:val="ph_figure"/>
    <w:basedOn w:val="phbase"/>
    <w:rsid w:val="00164BD3"/>
    <w:pPr>
      <w:spacing w:before="20" w:after="120"/>
      <w:jc w:val="center"/>
    </w:pPr>
  </w:style>
  <w:style w:type="paragraph" w:customStyle="1" w:styleId="phfiguregraphic">
    <w:name w:val="ph_figure_graphic"/>
    <w:basedOn w:val="phfigure"/>
    <w:next w:val="phfiguretitle"/>
    <w:rsid w:val="00164BD3"/>
    <w:pPr>
      <w:keepNext/>
      <w:spacing w:before="120"/>
    </w:pPr>
  </w:style>
  <w:style w:type="paragraph" w:customStyle="1" w:styleId="phfiguretitle">
    <w:name w:val="ph_figure_title"/>
    <w:basedOn w:val="phfigure"/>
    <w:next w:val="phnormal"/>
    <w:rsid w:val="00164BD3"/>
    <w:pPr>
      <w:keepLines/>
      <w:spacing w:before="120"/>
    </w:pPr>
    <w:rPr>
      <w:rFonts w:cs="Arial"/>
    </w:rPr>
  </w:style>
  <w:style w:type="paragraph" w:customStyle="1" w:styleId="phfootnote">
    <w:name w:val="ph_footnote"/>
    <w:basedOn w:val="phbase"/>
    <w:rsid w:val="00164BD3"/>
    <w:pPr>
      <w:widowControl w:val="0"/>
    </w:pPr>
    <w:rPr>
      <w:sz w:val="18"/>
    </w:rPr>
  </w:style>
  <w:style w:type="character" w:customStyle="1" w:styleId="phinline">
    <w:name w:val="ph_inline"/>
    <w:rsid w:val="00164BD3"/>
  </w:style>
  <w:style w:type="character" w:customStyle="1" w:styleId="phinline8">
    <w:name w:val="ph_inline_8"/>
    <w:rsid w:val="00164BD3"/>
    <w:rPr>
      <w:sz w:val="16"/>
    </w:rPr>
  </w:style>
  <w:style w:type="character" w:customStyle="1" w:styleId="phinlinebolditalic">
    <w:name w:val="ph_inline_bolditalic"/>
    <w:rsid w:val="00164BD3"/>
    <w:rPr>
      <w:rFonts w:ascii="Times New Roman" w:hAnsi="Times New Roman"/>
      <w:b/>
      <w:bCs/>
      <w:i/>
      <w:noProof/>
      <w:lang w:val="ru-RU" w:eastAsia="ru-RU" w:bidi="ar-SA"/>
    </w:rPr>
  </w:style>
  <w:style w:type="character" w:customStyle="1" w:styleId="phinlinecomputer">
    <w:name w:val="ph_inline_computer"/>
    <w:rsid w:val="00164BD3"/>
    <w:rPr>
      <w:rFonts w:ascii="Courier New" w:hAnsi="Courier New"/>
      <w:sz w:val="24"/>
    </w:rPr>
  </w:style>
  <w:style w:type="character" w:customStyle="1" w:styleId="phinlinefirstterm">
    <w:name w:val="ph_inline_firstterm"/>
    <w:rsid w:val="00164BD3"/>
    <w:rPr>
      <w:i/>
      <w:sz w:val="24"/>
    </w:rPr>
  </w:style>
  <w:style w:type="character" w:customStyle="1" w:styleId="phinlineguiitem">
    <w:name w:val="ph_inline_guiitem"/>
    <w:rsid w:val="00164BD3"/>
    <w:rPr>
      <w:rFonts w:ascii="Times New Roman" w:hAnsi="Times New Roman"/>
      <w:b/>
      <w:bCs/>
      <w:noProof/>
      <w:lang w:val="ru-RU" w:eastAsia="ru-RU" w:bidi="ar-SA"/>
    </w:rPr>
  </w:style>
  <w:style w:type="character" w:customStyle="1" w:styleId="phinlinekeycap">
    <w:name w:val="ph_inline_keycap"/>
    <w:rsid w:val="00164BD3"/>
    <w:rPr>
      <w:b/>
      <w:smallCaps/>
      <w:sz w:val="24"/>
    </w:rPr>
  </w:style>
  <w:style w:type="character" w:customStyle="1" w:styleId="phinlinespace">
    <w:name w:val="ph_inline_space"/>
    <w:rsid w:val="00164BD3"/>
    <w:rPr>
      <w:spacing w:val="60"/>
    </w:rPr>
  </w:style>
  <w:style w:type="character" w:customStyle="1" w:styleId="phinlinesuperline">
    <w:name w:val="ph_inline_superline"/>
    <w:rsid w:val="00164BD3"/>
    <w:rPr>
      <w:vertAlign w:val="superscript"/>
    </w:rPr>
  </w:style>
  <w:style w:type="character" w:customStyle="1" w:styleId="phinlineunderline">
    <w:name w:val="ph_inline_underline"/>
    <w:rsid w:val="00164BD3"/>
    <w:rPr>
      <w:u w:val="single"/>
      <w:lang w:val="ru-RU"/>
    </w:rPr>
  </w:style>
  <w:style w:type="character" w:customStyle="1" w:styleId="phinlineunderlineitalic">
    <w:name w:val="ph_inline_underlineitalic"/>
    <w:rsid w:val="00164BD3"/>
    <w:rPr>
      <w:i/>
      <w:u w:val="single"/>
      <w:lang w:val="ru-RU"/>
    </w:rPr>
  </w:style>
  <w:style w:type="character" w:customStyle="1" w:styleId="phinlineuppercase">
    <w:name w:val="ph_inline_uppercase"/>
    <w:rsid w:val="00164BD3"/>
    <w:rPr>
      <w:rFonts w:ascii="Times New Roman" w:hAnsi="Times New Roman"/>
      <w:caps/>
      <w:lang w:val="ru-RU"/>
    </w:rPr>
  </w:style>
  <w:style w:type="paragraph" w:customStyle="1" w:styleId="phinset">
    <w:name w:val="ph_inset"/>
    <w:basedOn w:val="phnormal"/>
    <w:next w:val="phnormal"/>
    <w:rsid w:val="00164BD3"/>
  </w:style>
  <w:style w:type="paragraph" w:customStyle="1" w:styleId="phinsetcaution">
    <w:name w:val="ph_inset_caution"/>
    <w:basedOn w:val="phinset"/>
    <w:rsid w:val="00164BD3"/>
    <w:pPr>
      <w:keepLines/>
    </w:pPr>
  </w:style>
  <w:style w:type="paragraph" w:customStyle="1" w:styleId="phinsetnote">
    <w:name w:val="ph_inset_note"/>
    <w:basedOn w:val="phinset"/>
    <w:rsid w:val="00164BD3"/>
    <w:pPr>
      <w:keepLines/>
    </w:pPr>
  </w:style>
  <w:style w:type="paragraph" w:customStyle="1" w:styleId="phinsettitle">
    <w:name w:val="ph_inset_title"/>
    <w:basedOn w:val="phinset"/>
    <w:next w:val="phinsetnote"/>
    <w:rsid w:val="00164BD3"/>
    <w:pPr>
      <w:keepNext/>
    </w:pPr>
    <w:rPr>
      <w:caps/>
      <w:szCs w:val="24"/>
    </w:rPr>
  </w:style>
  <w:style w:type="paragraph" w:customStyle="1" w:styleId="phinsetwarning">
    <w:name w:val="ph_inset_warning"/>
    <w:basedOn w:val="phinset"/>
    <w:rsid w:val="00164BD3"/>
    <w:pPr>
      <w:keepLines/>
    </w:pPr>
  </w:style>
  <w:style w:type="paragraph" w:customStyle="1" w:styleId="phlistitemized1">
    <w:name w:val="ph_list_itemized_1"/>
    <w:basedOn w:val="phnormal"/>
    <w:link w:val="phlistitemized10"/>
    <w:rsid w:val="00164BD3"/>
    <w:pPr>
      <w:numPr>
        <w:numId w:val="3"/>
      </w:numPr>
    </w:pPr>
    <w:rPr>
      <w:rFonts w:cs="Arial"/>
      <w:lang w:eastAsia="en-US"/>
    </w:rPr>
  </w:style>
  <w:style w:type="paragraph" w:customStyle="1" w:styleId="phlistitemized2">
    <w:name w:val="ph_list_itemized_2"/>
    <w:basedOn w:val="phnormal"/>
    <w:rsid w:val="00164BD3"/>
    <w:pPr>
      <w:numPr>
        <w:numId w:val="4"/>
      </w:numPr>
    </w:pPr>
  </w:style>
  <w:style w:type="paragraph" w:customStyle="1" w:styleId="phlistitemizedtitle">
    <w:name w:val="ph_list_itemized_title"/>
    <w:basedOn w:val="phnormal"/>
    <w:next w:val="phlistitemized1"/>
    <w:rsid w:val="00164BD3"/>
    <w:pPr>
      <w:keepNext/>
    </w:pPr>
  </w:style>
  <w:style w:type="paragraph" w:customStyle="1" w:styleId="phlistordered1">
    <w:name w:val="ph_list_ordered_1"/>
    <w:basedOn w:val="phnormal"/>
    <w:link w:val="phlistordered10"/>
    <w:rsid w:val="00164BD3"/>
    <w:pPr>
      <w:numPr>
        <w:numId w:val="5"/>
      </w:numPr>
      <w:ind w:left="1077" w:hanging="357"/>
    </w:pPr>
  </w:style>
  <w:style w:type="paragraph" w:customStyle="1" w:styleId="phlistordered2">
    <w:name w:val="ph_list_ordered_2"/>
    <w:basedOn w:val="phnormal"/>
    <w:rsid w:val="00164BD3"/>
    <w:pPr>
      <w:numPr>
        <w:numId w:val="6"/>
      </w:numPr>
    </w:pPr>
  </w:style>
  <w:style w:type="paragraph" w:customStyle="1" w:styleId="phlistorderedtitle">
    <w:name w:val="ph_list_ordered_title"/>
    <w:basedOn w:val="phnormal"/>
    <w:next w:val="phlistordered1"/>
    <w:rsid w:val="00164BD3"/>
    <w:pPr>
      <w:keepNext/>
    </w:pPr>
  </w:style>
  <w:style w:type="paragraph" w:customStyle="1" w:styleId="phnormal">
    <w:name w:val="ph_normal"/>
    <w:basedOn w:val="phbase"/>
    <w:link w:val="phnormal0"/>
    <w:rsid w:val="00164BD3"/>
    <w:pPr>
      <w:ind w:right="170" w:firstLine="720"/>
    </w:pPr>
  </w:style>
  <w:style w:type="paragraph" w:customStyle="1" w:styleId="phstamp">
    <w:name w:val="ph_stamp"/>
    <w:basedOn w:val="phbase"/>
    <w:rsid w:val="00164BD3"/>
    <w:pPr>
      <w:spacing w:before="20" w:after="20"/>
    </w:pPr>
    <w:rPr>
      <w:sz w:val="16"/>
    </w:rPr>
  </w:style>
  <w:style w:type="paragraph" w:customStyle="1" w:styleId="phstampcenter">
    <w:name w:val="ph_stamp_center"/>
    <w:basedOn w:val="phstamp"/>
    <w:locked/>
    <w:rsid w:val="00164BD3"/>
    <w:pPr>
      <w:tabs>
        <w:tab w:val="left" w:pos="284"/>
      </w:tabs>
      <w:spacing w:before="0" w:after="0"/>
      <w:jc w:val="center"/>
    </w:pPr>
    <w:rPr>
      <w:sz w:val="18"/>
      <w:szCs w:val="18"/>
    </w:rPr>
  </w:style>
  <w:style w:type="paragraph" w:customStyle="1" w:styleId="phstampcenteritalic">
    <w:name w:val="ph_stamp_center_italic"/>
    <w:basedOn w:val="phstamp"/>
    <w:rsid w:val="00164BD3"/>
    <w:pPr>
      <w:jc w:val="center"/>
    </w:pPr>
    <w:rPr>
      <w:bCs/>
      <w:i/>
    </w:rPr>
  </w:style>
  <w:style w:type="paragraph" w:customStyle="1" w:styleId="phstampitalic">
    <w:name w:val="ph_stamp_italic"/>
    <w:basedOn w:val="phstamp"/>
    <w:rsid w:val="00164BD3"/>
    <w:pPr>
      <w:ind w:left="57"/>
    </w:pPr>
    <w:rPr>
      <w:i/>
    </w:rPr>
  </w:style>
  <w:style w:type="paragraph" w:customStyle="1" w:styleId="phtablecell">
    <w:name w:val="ph_table_cell"/>
    <w:basedOn w:val="phbase"/>
    <w:rsid w:val="00164BD3"/>
    <w:pPr>
      <w:spacing w:before="20" w:line="240" w:lineRule="auto"/>
    </w:pPr>
    <w:rPr>
      <w:rFonts w:cs="Arial"/>
      <w:bCs/>
      <w:sz w:val="20"/>
    </w:rPr>
  </w:style>
  <w:style w:type="paragraph" w:customStyle="1" w:styleId="phtablecellcenter">
    <w:name w:val="ph_table_cellcenter"/>
    <w:basedOn w:val="phtablecell"/>
    <w:rsid w:val="00164BD3"/>
    <w:pPr>
      <w:jc w:val="center"/>
    </w:pPr>
  </w:style>
  <w:style w:type="paragraph" w:customStyle="1" w:styleId="phtablecellleft">
    <w:name w:val="ph_table_cellleft"/>
    <w:basedOn w:val="phtablecell"/>
    <w:rsid w:val="00164BD3"/>
    <w:pPr>
      <w:jc w:val="left"/>
    </w:pPr>
  </w:style>
  <w:style w:type="paragraph" w:customStyle="1" w:styleId="phtablecolcaption">
    <w:name w:val="ph_table_colcaption"/>
    <w:basedOn w:val="phtablecell"/>
    <w:next w:val="phtablecell"/>
    <w:rsid w:val="00164BD3"/>
    <w:pPr>
      <w:keepNext/>
      <w:keepLines/>
      <w:spacing w:before="120" w:after="120"/>
      <w:jc w:val="center"/>
    </w:pPr>
    <w:rPr>
      <w:b/>
    </w:rPr>
  </w:style>
  <w:style w:type="paragraph" w:customStyle="1" w:styleId="phtabletitle">
    <w:name w:val="ph_table_title"/>
    <w:basedOn w:val="phbase"/>
    <w:next w:val="phtablecolcaption"/>
    <w:rsid w:val="00164BD3"/>
    <w:pPr>
      <w:keepNext/>
      <w:spacing w:before="20" w:after="120"/>
    </w:pPr>
    <w:rPr>
      <w:szCs w:val="24"/>
    </w:rPr>
  </w:style>
  <w:style w:type="paragraph" w:customStyle="1" w:styleId="phtitlevoid">
    <w:name w:val="ph_title_void"/>
    <w:basedOn w:val="phbase"/>
    <w:next w:val="phnormal"/>
    <w:rsid w:val="00164BD3"/>
    <w:pPr>
      <w:keepNext/>
      <w:keepLines/>
      <w:pageBreakBefore/>
      <w:spacing w:before="360" w:after="360"/>
      <w:jc w:val="center"/>
    </w:pPr>
    <w:rPr>
      <w:rFonts w:cs="Arial"/>
      <w:b/>
      <w:bCs/>
      <w:sz w:val="28"/>
      <w:szCs w:val="28"/>
    </w:rPr>
  </w:style>
  <w:style w:type="paragraph" w:customStyle="1" w:styleId="phtitlepage">
    <w:name w:val="ph_titlepage"/>
    <w:basedOn w:val="phbase"/>
    <w:rsid w:val="00164BD3"/>
    <w:pPr>
      <w:spacing w:after="120"/>
      <w:jc w:val="center"/>
    </w:pPr>
    <w:rPr>
      <w:rFonts w:cs="Arial"/>
      <w:szCs w:val="28"/>
      <w:lang w:eastAsia="en-US"/>
    </w:rPr>
  </w:style>
  <w:style w:type="paragraph" w:customStyle="1" w:styleId="phtitlepagecode">
    <w:name w:val="ph_titlepage_code"/>
    <w:basedOn w:val="phtitlepage"/>
    <w:rsid w:val="00164BD3"/>
    <w:pPr>
      <w:spacing w:after="240"/>
    </w:pPr>
    <w:rPr>
      <w:b/>
      <w:sz w:val="26"/>
    </w:rPr>
  </w:style>
  <w:style w:type="paragraph" w:customStyle="1" w:styleId="phtitlepageconfirmstamp">
    <w:name w:val="ph_titlepage_confirmstamp"/>
    <w:basedOn w:val="phbase"/>
    <w:autoRedefine/>
    <w:rsid w:val="00164BD3"/>
    <w:pPr>
      <w:suppressAutoHyphens/>
      <w:spacing w:before="60" w:after="60"/>
    </w:pPr>
    <w:rPr>
      <w:color w:val="000000"/>
      <w:szCs w:val="24"/>
    </w:rPr>
  </w:style>
  <w:style w:type="paragraph" w:customStyle="1" w:styleId="phtitlepagecustomer">
    <w:name w:val="ph_titlepage_customer"/>
    <w:basedOn w:val="phtitlepage"/>
    <w:next w:val="phtitlepageconfirmstamp"/>
    <w:rsid w:val="00164BD3"/>
    <w:pPr>
      <w:spacing w:before="240"/>
    </w:pPr>
    <w:rPr>
      <w:b/>
      <w:sz w:val="26"/>
    </w:rPr>
  </w:style>
  <w:style w:type="paragraph" w:customStyle="1" w:styleId="phtitlepagedocpart">
    <w:name w:val="ph_titlepage_docpart"/>
    <w:basedOn w:val="phtitlepage"/>
    <w:next w:val="phtitlepagecode"/>
    <w:rsid w:val="00164BD3"/>
    <w:rPr>
      <w:b/>
    </w:rPr>
  </w:style>
  <w:style w:type="paragraph" w:customStyle="1" w:styleId="phtitlepagedocument">
    <w:name w:val="ph_titlepage_document"/>
    <w:basedOn w:val="phtitlepage"/>
    <w:autoRedefine/>
    <w:rsid w:val="00C016A2"/>
    <w:pPr>
      <w:spacing w:before="240"/>
    </w:pPr>
    <w:rPr>
      <w:b/>
      <w:sz w:val="32"/>
    </w:rPr>
  </w:style>
  <w:style w:type="paragraph" w:customStyle="1" w:styleId="phtitlepageother">
    <w:name w:val="ph_titlepage_other"/>
    <w:basedOn w:val="phtitlepage"/>
    <w:rsid w:val="00164BD3"/>
  </w:style>
  <w:style w:type="paragraph" w:customStyle="1" w:styleId="phtitlepagesystemfull">
    <w:name w:val="ph_titlepage_system_full"/>
    <w:basedOn w:val="phtitlepage"/>
    <w:next w:val="phtitlepagesystemshort"/>
    <w:rsid w:val="00164BD3"/>
    <w:rPr>
      <w:b/>
      <w:bCs/>
      <w:sz w:val="32"/>
      <w:szCs w:val="32"/>
    </w:rPr>
  </w:style>
  <w:style w:type="paragraph" w:customStyle="1" w:styleId="phtitlepagesystemshort">
    <w:name w:val="ph_titlepage_system_short"/>
    <w:basedOn w:val="phtitlepage"/>
    <w:next w:val="phtitlepageother"/>
    <w:rsid w:val="00164BD3"/>
    <w:rPr>
      <w:b/>
      <w:sz w:val="32"/>
    </w:rPr>
  </w:style>
  <w:style w:type="paragraph" w:styleId="HTML">
    <w:name w:val="HTML Address"/>
    <w:basedOn w:val="a6"/>
    <w:link w:val="HTML0"/>
    <w:semiHidden/>
    <w:rsid w:val="00164BD3"/>
    <w:rPr>
      <w:i/>
      <w:iCs/>
    </w:rPr>
  </w:style>
  <w:style w:type="character" w:customStyle="1" w:styleId="HTML0">
    <w:name w:val="Адрес HTML Знак"/>
    <w:link w:val="HTML"/>
    <w:semiHidden/>
    <w:rsid w:val="00D42BE2"/>
    <w:rPr>
      <w:i/>
      <w:iCs/>
      <w:sz w:val="24"/>
    </w:rPr>
  </w:style>
  <w:style w:type="paragraph" w:styleId="53">
    <w:name w:val="toc 5"/>
    <w:basedOn w:val="a6"/>
    <w:next w:val="a6"/>
    <w:autoRedefine/>
    <w:semiHidden/>
    <w:rsid w:val="00164BD3"/>
    <w:pPr>
      <w:ind w:left="960"/>
    </w:pPr>
  </w:style>
  <w:style w:type="paragraph" w:styleId="61">
    <w:name w:val="toc 6"/>
    <w:basedOn w:val="a6"/>
    <w:next w:val="a6"/>
    <w:autoRedefine/>
    <w:semiHidden/>
    <w:rsid w:val="00164BD3"/>
    <w:pPr>
      <w:ind w:left="1200"/>
    </w:pPr>
  </w:style>
  <w:style w:type="paragraph" w:styleId="71">
    <w:name w:val="toc 7"/>
    <w:basedOn w:val="a6"/>
    <w:next w:val="a6"/>
    <w:autoRedefine/>
    <w:semiHidden/>
    <w:rsid w:val="00164BD3"/>
    <w:pPr>
      <w:ind w:left="1440"/>
    </w:pPr>
  </w:style>
  <w:style w:type="paragraph" w:styleId="81">
    <w:name w:val="toc 8"/>
    <w:basedOn w:val="a6"/>
    <w:next w:val="a6"/>
    <w:autoRedefine/>
    <w:semiHidden/>
    <w:rsid w:val="00164BD3"/>
    <w:pPr>
      <w:ind w:left="1680"/>
    </w:pPr>
  </w:style>
  <w:style w:type="paragraph" w:styleId="91">
    <w:name w:val="toc 9"/>
    <w:basedOn w:val="a6"/>
    <w:next w:val="a6"/>
    <w:autoRedefine/>
    <w:semiHidden/>
    <w:rsid w:val="00164BD3"/>
    <w:pPr>
      <w:ind w:left="1920"/>
    </w:pPr>
  </w:style>
  <w:style w:type="paragraph" w:styleId="affb">
    <w:name w:val="Body Text"/>
    <w:aliases w:val="Основной текст Знак1,Основной текст Знак Знак,BO,ID,body indent,ändrad,EHPT,Body Text2"/>
    <w:basedOn w:val="a6"/>
    <w:link w:val="affc"/>
    <w:rsid w:val="00164BD3"/>
  </w:style>
  <w:style w:type="character" w:customStyle="1" w:styleId="affc">
    <w:name w:val="Основной текст Знак"/>
    <w:aliases w:val="Основной текст Знак1 Знак,Основной текст Знак Знак Знак,BO Знак,ID Знак,body indent Знак,ändrad Знак,EHPT Знак,Body Text2 Знак"/>
    <w:link w:val="affb"/>
    <w:rsid w:val="00D42BE2"/>
    <w:rPr>
      <w:sz w:val="24"/>
    </w:rPr>
  </w:style>
  <w:style w:type="paragraph" w:customStyle="1" w:styleId="phheader1withoutnum">
    <w:name w:val="ph_header_1_without_num"/>
    <w:basedOn w:val="11"/>
    <w:next w:val="phnormal"/>
    <w:rsid w:val="00164BD3"/>
    <w:pPr>
      <w:numPr>
        <w:numId w:val="0"/>
      </w:numPr>
      <w:ind w:left="720"/>
    </w:pPr>
  </w:style>
  <w:style w:type="paragraph" w:customStyle="1" w:styleId="phadditontype">
    <w:name w:val="ph_additon_type"/>
    <w:basedOn w:val="phbase"/>
    <w:next w:val="phnormal"/>
    <w:rsid w:val="00164BD3"/>
    <w:pPr>
      <w:jc w:val="center"/>
    </w:pPr>
    <w:rPr>
      <w:i/>
    </w:rPr>
  </w:style>
  <w:style w:type="paragraph" w:customStyle="1" w:styleId="phtablecolcaptionunderline">
    <w:name w:val="ph_table_colcaption_underline"/>
    <w:basedOn w:val="phtablecolcaption"/>
    <w:next w:val="phtablecell"/>
    <w:rsid w:val="00164BD3"/>
    <w:rPr>
      <w:u w:val="single"/>
    </w:rPr>
  </w:style>
  <w:style w:type="paragraph" w:customStyle="1" w:styleId="phstampleft">
    <w:name w:val="ph_stamp_left"/>
    <w:basedOn w:val="phstamp"/>
    <w:rsid w:val="00164BD3"/>
    <w:pPr>
      <w:jc w:val="left"/>
    </w:pPr>
    <w:rPr>
      <w:sz w:val="18"/>
    </w:rPr>
  </w:style>
  <w:style w:type="paragraph" w:styleId="affd">
    <w:name w:val="Document Map"/>
    <w:basedOn w:val="a6"/>
    <w:link w:val="affe"/>
    <w:rsid w:val="00164BD3"/>
    <w:pPr>
      <w:shd w:val="clear" w:color="auto" w:fill="000080"/>
    </w:pPr>
    <w:rPr>
      <w:rFonts w:cs="Tahoma"/>
      <w:sz w:val="20"/>
    </w:rPr>
  </w:style>
  <w:style w:type="character" w:customStyle="1" w:styleId="affe">
    <w:name w:val="Схема документа Знак"/>
    <w:link w:val="affd"/>
    <w:rsid w:val="00602CAA"/>
    <w:rPr>
      <w:rFonts w:cs="Tahoma"/>
      <w:shd w:val="clear" w:color="auto" w:fill="000080"/>
    </w:rPr>
  </w:style>
  <w:style w:type="paragraph" w:customStyle="1" w:styleId="1">
    <w:name w:val="Стиль 1"/>
    <w:basedOn w:val="4"/>
    <w:autoRedefine/>
    <w:rsid w:val="00164BD3"/>
    <w:pPr>
      <w:numPr>
        <w:numId w:val="22"/>
      </w:numPr>
      <w:ind w:left="2694"/>
    </w:pPr>
  </w:style>
  <w:style w:type="paragraph" w:styleId="afff">
    <w:name w:val="annotation text"/>
    <w:basedOn w:val="a6"/>
    <w:link w:val="afff0"/>
    <w:uiPriority w:val="99"/>
    <w:semiHidden/>
    <w:unhideWhenUsed/>
    <w:rsid w:val="00602CAA"/>
    <w:pPr>
      <w:spacing w:line="240" w:lineRule="auto"/>
      <w:jc w:val="left"/>
    </w:pPr>
    <w:rPr>
      <w:rFonts w:eastAsia="Cambria"/>
      <w:lang w:eastAsia="en-US"/>
    </w:rPr>
  </w:style>
  <w:style w:type="character" w:customStyle="1" w:styleId="afff0">
    <w:name w:val="Текст примечания Знак"/>
    <w:link w:val="afff"/>
    <w:uiPriority w:val="99"/>
    <w:semiHidden/>
    <w:rsid w:val="00602CAA"/>
    <w:rPr>
      <w:rFonts w:eastAsia="Cambria"/>
      <w:sz w:val="24"/>
      <w:szCs w:val="24"/>
      <w:lang w:eastAsia="en-US"/>
    </w:rPr>
  </w:style>
  <w:style w:type="character" w:styleId="afff1">
    <w:name w:val="annotation reference"/>
    <w:uiPriority w:val="99"/>
    <w:semiHidden/>
    <w:unhideWhenUsed/>
    <w:rsid w:val="00602CAA"/>
    <w:rPr>
      <w:sz w:val="18"/>
      <w:szCs w:val="18"/>
    </w:rPr>
  </w:style>
  <w:style w:type="paragraph" w:customStyle="1" w:styleId="afff2">
    <w:name w:val="_Основной с красной строки"/>
    <w:basedOn w:val="a6"/>
    <w:link w:val="afff3"/>
    <w:qFormat/>
    <w:rsid w:val="00602CAA"/>
    <w:pPr>
      <w:spacing w:line="360" w:lineRule="exact"/>
      <w:ind w:firstLine="709"/>
    </w:pPr>
  </w:style>
  <w:style w:type="paragraph" w:customStyle="1" w:styleId="10">
    <w:name w:val="_Маркированный список уровня 1"/>
    <w:basedOn w:val="a6"/>
    <w:link w:val="17"/>
    <w:autoRedefine/>
    <w:qFormat/>
    <w:rsid w:val="00602CAA"/>
    <w:pPr>
      <w:numPr>
        <w:numId w:val="7"/>
      </w:numPr>
      <w:tabs>
        <w:tab w:val="left" w:pos="1560"/>
      </w:tabs>
      <w:spacing w:after="60"/>
    </w:pPr>
    <w:rPr>
      <w:lang w:eastAsia="x-none"/>
    </w:rPr>
  </w:style>
  <w:style w:type="character" w:customStyle="1" w:styleId="afff3">
    <w:name w:val="_Основной с красной строки Знак"/>
    <w:link w:val="afff2"/>
    <w:rsid w:val="00602CAA"/>
    <w:rPr>
      <w:sz w:val="24"/>
      <w:szCs w:val="24"/>
    </w:rPr>
  </w:style>
  <w:style w:type="character" w:customStyle="1" w:styleId="17">
    <w:name w:val="_Маркированный список уровня 1 Знак"/>
    <w:link w:val="10"/>
    <w:rsid w:val="00D42BE2"/>
    <w:rPr>
      <w:sz w:val="24"/>
      <w:lang w:eastAsia="x-none"/>
    </w:rPr>
  </w:style>
  <w:style w:type="character" w:customStyle="1" w:styleId="phnormal0">
    <w:name w:val="ph_normal Знак Знак"/>
    <w:link w:val="phnormal"/>
    <w:rsid w:val="00D42BE2"/>
    <w:rPr>
      <w:sz w:val="24"/>
    </w:rPr>
  </w:style>
  <w:style w:type="character" w:customStyle="1" w:styleId="phlistitemized10">
    <w:name w:val="ph_list_itemized_1 Знак"/>
    <w:link w:val="phlistitemized1"/>
    <w:rsid w:val="00D42BE2"/>
    <w:rPr>
      <w:rFonts w:cs="Arial"/>
      <w:sz w:val="24"/>
      <w:lang w:eastAsia="en-US"/>
    </w:rPr>
  </w:style>
  <w:style w:type="paragraph" w:customStyle="1" w:styleId="afff4">
    <w:name w:val="_Заголовок таблицы"/>
    <w:basedOn w:val="a6"/>
    <w:rsid w:val="00602CAA"/>
    <w:pPr>
      <w:keepNext/>
      <w:spacing w:before="120" w:line="240" w:lineRule="auto"/>
      <w:jc w:val="center"/>
    </w:pPr>
    <w:rPr>
      <w:b/>
    </w:rPr>
  </w:style>
  <w:style w:type="character" w:customStyle="1" w:styleId="phnormal1">
    <w:name w:val="ph_normal Знак"/>
    <w:rsid w:val="00B2346F"/>
    <w:rPr>
      <w:sz w:val="24"/>
    </w:rPr>
  </w:style>
  <w:style w:type="paragraph" w:customStyle="1" w:styleId="27">
    <w:name w:val="_Маркированный список уровня 2"/>
    <w:basedOn w:val="10"/>
    <w:autoRedefine/>
    <w:qFormat/>
    <w:rsid w:val="00602CAA"/>
    <w:pPr>
      <w:numPr>
        <w:numId w:val="0"/>
      </w:numPr>
      <w:tabs>
        <w:tab w:val="num" w:pos="1755"/>
        <w:tab w:val="left" w:pos="2410"/>
      </w:tabs>
      <w:ind w:left="1843" w:hanging="312"/>
    </w:pPr>
    <w:rPr>
      <w:szCs w:val="26"/>
    </w:rPr>
  </w:style>
  <w:style w:type="paragraph" w:customStyle="1" w:styleId="afff5">
    <w:name w:val="_Титул_Объект автоматизации"/>
    <w:basedOn w:val="a6"/>
    <w:link w:val="afff6"/>
    <w:rsid w:val="00602CAA"/>
    <w:pPr>
      <w:spacing w:line="240" w:lineRule="auto"/>
      <w:ind w:left="284" w:firstLine="567"/>
      <w:jc w:val="center"/>
    </w:pPr>
    <w:rPr>
      <w:sz w:val="32"/>
      <w:szCs w:val="32"/>
    </w:rPr>
  </w:style>
  <w:style w:type="paragraph" w:customStyle="1" w:styleId="afff7">
    <w:name w:val="_Титул_Москва год"/>
    <w:basedOn w:val="a6"/>
    <w:link w:val="afff8"/>
    <w:rsid w:val="00602CAA"/>
    <w:pPr>
      <w:ind w:left="284" w:firstLine="567"/>
      <w:jc w:val="center"/>
    </w:pPr>
    <w:rPr>
      <w:b/>
      <w:sz w:val="28"/>
      <w:szCs w:val="28"/>
    </w:rPr>
  </w:style>
  <w:style w:type="paragraph" w:customStyle="1" w:styleId="18">
    <w:name w:val="_Заголовок 1"/>
    <w:basedOn w:val="11"/>
    <w:next w:val="2"/>
    <w:link w:val="19"/>
    <w:qFormat/>
    <w:rsid w:val="009514AB"/>
    <w:pPr>
      <w:numPr>
        <w:numId w:val="0"/>
      </w:numPr>
      <w:ind w:left="432" w:hanging="432"/>
      <w:jc w:val="left"/>
    </w:pPr>
    <w:rPr>
      <w:rFonts w:ascii="Times New Roman Полужирный" w:hAnsi="Times New Roman Полужирный"/>
      <w:caps/>
    </w:rPr>
  </w:style>
  <w:style w:type="character" w:customStyle="1" w:styleId="afff6">
    <w:name w:val="_Название объекта автоматизации Знак"/>
    <w:link w:val="afff5"/>
    <w:rsid w:val="00602CAA"/>
    <w:rPr>
      <w:sz w:val="32"/>
      <w:szCs w:val="32"/>
    </w:rPr>
  </w:style>
  <w:style w:type="character" w:customStyle="1" w:styleId="afff8">
    <w:name w:val="_Титул_Москва год Знак"/>
    <w:link w:val="afff7"/>
    <w:rsid w:val="00602CAA"/>
    <w:rPr>
      <w:b/>
      <w:sz w:val="28"/>
      <w:szCs w:val="28"/>
    </w:rPr>
  </w:style>
  <w:style w:type="paragraph" w:customStyle="1" w:styleId="afff9">
    <w:name w:val="_Заголовок без нумерации Не в оглавлении"/>
    <w:basedOn w:val="a6"/>
    <w:link w:val="afffa"/>
    <w:rsid w:val="00602CAA"/>
    <w:pPr>
      <w:pageBreakBefore/>
      <w:spacing w:after="240"/>
    </w:pPr>
    <w:rPr>
      <w:rFonts w:ascii="Times New Roman Полужирный" w:hAnsi="Times New Roman Полужирный"/>
      <w:b/>
      <w:caps/>
      <w:spacing w:val="20"/>
      <w:sz w:val="36"/>
      <w:szCs w:val="28"/>
    </w:rPr>
  </w:style>
  <w:style w:type="character" w:customStyle="1" w:styleId="19">
    <w:name w:val="_Заголовок 1 Знак"/>
    <w:link w:val="18"/>
    <w:rsid w:val="009514AB"/>
    <w:rPr>
      <w:rFonts w:ascii="Times New Roman Полужирный" w:hAnsi="Times New Roman Полужирный"/>
      <w:b/>
      <w:caps/>
      <w:sz w:val="28"/>
      <w:szCs w:val="28"/>
    </w:rPr>
  </w:style>
  <w:style w:type="paragraph" w:customStyle="1" w:styleId="afffb">
    <w:name w:val="_Назв_рисунка"/>
    <w:basedOn w:val="a6"/>
    <w:next w:val="a6"/>
    <w:link w:val="afffc"/>
    <w:rsid w:val="00602CAA"/>
    <w:pPr>
      <w:spacing w:line="240" w:lineRule="auto"/>
      <w:jc w:val="center"/>
    </w:pPr>
    <w:rPr>
      <w:bCs/>
      <w:sz w:val="22"/>
      <w:szCs w:val="22"/>
    </w:rPr>
  </w:style>
  <w:style w:type="character" w:customStyle="1" w:styleId="afffc">
    <w:name w:val="_Назв_рисунка Знак Знак"/>
    <w:link w:val="afffb"/>
    <w:rsid w:val="00602CAA"/>
    <w:rPr>
      <w:bCs/>
      <w:sz w:val="22"/>
      <w:szCs w:val="22"/>
    </w:rPr>
  </w:style>
  <w:style w:type="character" w:customStyle="1" w:styleId="afffa">
    <w:name w:val="_Заголовок без нумерации Не в оглавлении Знак"/>
    <w:link w:val="afff9"/>
    <w:rsid w:val="00602CAA"/>
    <w:rPr>
      <w:rFonts w:ascii="Times New Roman Полужирный" w:hAnsi="Times New Roman Полужирный"/>
      <w:b/>
      <w:caps/>
      <w:spacing w:val="20"/>
      <w:sz w:val="36"/>
      <w:szCs w:val="28"/>
    </w:rPr>
  </w:style>
  <w:style w:type="table" w:customStyle="1" w:styleId="afffd">
    <w:name w:val="_Титул_Невидимая таблица"/>
    <w:basedOn w:val="a8"/>
    <w:rsid w:val="00602CAA"/>
    <w:tblPr>
      <w:tblInd w:w="675" w:type="dxa"/>
    </w:tblPr>
  </w:style>
  <w:style w:type="paragraph" w:customStyle="1" w:styleId="afffe">
    <w:name w:val="_Основной перед списком"/>
    <w:basedOn w:val="afff2"/>
    <w:link w:val="affff"/>
    <w:qFormat/>
    <w:rsid w:val="00602CAA"/>
    <w:pPr>
      <w:keepNext/>
      <w:spacing w:before="60"/>
    </w:pPr>
  </w:style>
  <w:style w:type="paragraph" w:customStyle="1" w:styleId="2">
    <w:name w:val="_Заголовок 2"/>
    <w:basedOn w:val="20"/>
    <w:next w:val="afff2"/>
    <w:link w:val="28"/>
    <w:qFormat/>
    <w:rsid w:val="008D7CDD"/>
    <w:pPr>
      <w:numPr>
        <w:numId w:val="22"/>
      </w:numPr>
      <w:spacing w:before="760"/>
    </w:pPr>
  </w:style>
  <w:style w:type="paragraph" w:customStyle="1" w:styleId="3">
    <w:name w:val="_Заголовок 3"/>
    <w:basedOn w:val="30"/>
    <w:next w:val="afff2"/>
    <w:link w:val="34"/>
    <w:qFormat/>
    <w:rsid w:val="004821E2"/>
    <w:pPr>
      <w:numPr>
        <w:numId w:val="22"/>
      </w:numPr>
      <w:spacing w:before="760" w:after="360"/>
    </w:pPr>
  </w:style>
  <w:style w:type="character" w:customStyle="1" w:styleId="28">
    <w:name w:val="_Заголовок 2 Знак"/>
    <w:link w:val="2"/>
    <w:rsid w:val="008D7CDD"/>
    <w:rPr>
      <w:b/>
      <w:sz w:val="24"/>
    </w:rPr>
  </w:style>
  <w:style w:type="paragraph" w:customStyle="1" w:styleId="affff0">
    <w:name w:val="_Согласовано"/>
    <w:aliases w:val="Составили"/>
    <w:basedOn w:val="a6"/>
    <w:link w:val="affff1"/>
    <w:rsid w:val="00602CAA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4">
    <w:name w:val="_Заголовок 3 Знак"/>
    <w:link w:val="3"/>
    <w:rsid w:val="004821E2"/>
    <w:rPr>
      <w:b/>
      <w:bCs/>
      <w:sz w:val="24"/>
    </w:rPr>
  </w:style>
  <w:style w:type="table" w:customStyle="1" w:styleId="affff2">
    <w:name w:val="Таблица"/>
    <w:basedOn w:val="a8"/>
    <w:semiHidden/>
    <w:locked/>
    <w:rsid w:val="00602CAA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  <w:vAlign w:val="center"/>
    </w:tcPr>
  </w:style>
  <w:style w:type="table" w:customStyle="1" w:styleId="affff3">
    <w:name w:val="_Таблица"/>
    <w:basedOn w:val="a8"/>
    <w:rsid w:val="00602CAA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4">
    <w:name w:val="_Текст исходного кода"/>
    <w:basedOn w:val="a6"/>
    <w:rsid w:val="00602CAA"/>
    <w:rPr>
      <w:rFonts w:ascii="Courier New" w:hAnsi="Courier New" w:cs="Courier New"/>
      <w:sz w:val="20"/>
    </w:rPr>
  </w:style>
  <w:style w:type="paragraph" w:customStyle="1" w:styleId="affff5">
    <w:name w:val="_Титул_Название документа"/>
    <w:basedOn w:val="a6"/>
    <w:link w:val="affff6"/>
    <w:rsid w:val="00602CAA"/>
    <w:pPr>
      <w:spacing w:before="1500" w:line="240" w:lineRule="auto"/>
      <w:ind w:left="851"/>
      <w:jc w:val="center"/>
    </w:pPr>
    <w:rPr>
      <w:b/>
      <w:caps/>
      <w:sz w:val="32"/>
    </w:rPr>
  </w:style>
  <w:style w:type="paragraph" w:customStyle="1" w:styleId="affff7">
    <w:name w:val="_Титул наименование организации"/>
    <w:basedOn w:val="a6"/>
    <w:link w:val="affff8"/>
    <w:rsid w:val="00602CAA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ff9">
    <w:name w:val="_Титул_Название системы"/>
    <w:basedOn w:val="a6"/>
    <w:link w:val="affffa"/>
    <w:rsid w:val="00602CAA"/>
    <w:pPr>
      <w:spacing w:before="240" w:line="240" w:lineRule="auto"/>
      <w:ind w:left="284" w:firstLine="567"/>
      <w:jc w:val="center"/>
    </w:pPr>
    <w:rPr>
      <w:b/>
      <w:sz w:val="32"/>
      <w:szCs w:val="32"/>
    </w:rPr>
  </w:style>
  <w:style w:type="character" w:customStyle="1" w:styleId="affff1">
    <w:name w:val="_Согласовано Знак"/>
    <w:aliases w:val="Составили Знак"/>
    <w:link w:val="affff0"/>
    <w:rsid w:val="00602CAA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ff8">
    <w:name w:val="_Титул наименование организации Знак"/>
    <w:link w:val="affff7"/>
    <w:rsid w:val="00602CAA"/>
    <w:rPr>
      <w:noProof/>
      <w:sz w:val="28"/>
      <w:szCs w:val="28"/>
    </w:rPr>
  </w:style>
  <w:style w:type="paragraph" w:customStyle="1" w:styleId="13">
    <w:name w:val="_Нумерованный 1"/>
    <w:basedOn w:val="a6"/>
    <w:link w:val="110"/>
    <w:qFormat/>
    <w:rsid w:val="00602CAA"/>
    <w:pPr>
      <w:numPr>
        <w:numId w:val="17"/>
      </w:numPr>
    </w:pPr>
  </w:style>
  <w:style w:type="numbering" w:styleId="111111">
    <w:name w:val="Outline List 2"/>
    <w:basedOn w:val="a9"/>
    <w:rsid w:val="00602CAA"/>
    <w:pPr>
      <w:numPr>
        <w:numId w:val="8"/>
      </w:numPr>
    </w:pPr>
  </w:style>
  <w:style w:type="numbering" w:styleId="1ai">
    <w:name w:val="Outline List 1"/>
    <w:basedOn w:val="a9"/>
    <w:rsid w:val="00602CAA"/>
    <w:pPr>
      <w:numPr>
        <w:numId w:val="9"/>
      </w:numPr>
    </w:pPr>
  </w:style>
  <w:style w:type="table" w:customStyle="1" w:styleId="Table">
    <w:name w:val="Table"/>
    <w:basedOn w:val="a8"/>
    <w:semiHidden/>
    <w:locked/>
    <w:rsid w:val="00602CAA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  <w:vAlign w:val="center"/>
    </w:tcPr>
  </w:style>
  <w:style w:type="paragraph" w:customStyle="1" w:styleId="22">
    <w:name w:val="_Нумерованный 2"/>
    <w:basedOn w:val="13"/>
    <w:link w:val="210"/>
    <w:qFormat/>
    <w:rsid w:val="00602CAA"/>
    <w:pPr>
      <w:numPr>
        <w:ilvl w:val="1"/>
      </w:numPr>
    </w:pPr>
  </w:style>
  <w:style w:type="character" w:customStyle="1" w:styleId="1a">
    <w:name w:val="_Нумерованный 1 Знак"/>
    <w:rsid w:val="00602CAA"/>
    <w:rPr>
      <w:sz w:val="24"/>
      <w:szCs w:val="24"/>
    </w:rPr>
  </w:style>
  <w:style w:type="table" w:styleId="-1">
    <w:name w:val="Table Web 1"/>
    <w:basedOn w:val="a8"/>
    <w:rsid w:val="00602CA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8"/>
    <w:rsid w:val="00602CA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8"/>
    <w:rsid w:val="00602CA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1">
    <w:name w:val="_Нумерованный 3"/>
    <w:basedOn w:val="22"/>
    <w:link w:val="35"/>
    <w:rsid w:val="00602CAA"/>
    <w:pPr>
      <w:numPr>
        <w:ilvl w:val="2"/>
      </w:numPr>
    </w:pPr>
  </w:style>
  <w:style w:type="character" w:customStyle="1" w:styleId="110">
    <w:name w:val="_Нумерованный 1 Знак1"/>
    <w:link w:val="13"/>
    <w:rsid w:val="00602CAA"/>
    <w:rPr>
      <w:sz w:val="24"/>
    </w:rPr>
  </w:style>
  <w:style w:type="character" w:customStyle="1" w:styleId="29">
    <w:name w:val="_Нумерованный 2 Знак"/>
    <w:rsid w:val="00602CAA"/>
  </w:style>
  <w:style w:type="character" w:customStyle="1" w:styleId="210">
    <w:name w:val="_Нумерованный 2 Знак1"/>
    <w:link w:val="22"/>
    <w:rsid w:val="00602CAA"/>
    <w:rPr>
      <w:sz w:val="24"/>
    </w:rPr>
  </w:style>
  <w:style w:type="character" w:customStyle="1" w:styleId="35">
    <w:name w:val="_Нумерованный 3 Знак"/>
    <w:link w:val="31"/>
    <w:rsid w:val="00602CAA"/>
    <w:rPr>
      <w:sz w:val="24"/>
    </w:rPr>
  </w:style>
  <w:style w:type="table" w:styleId="affffb">
    <w:name w:val="Table Elegant"/>
    <w:basedOn w:val="a8"/>
    <w:rsid w:val="00602CA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Subtle 1"/>
    <w:basedOn w:val="a8"/>
    <w:rsid w:val="00602CA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Subtle 2"/>
    <w:basedOn w:val="a8"/>
    <w:rsid w:val="00602CA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Classic 1"/>
    <w:basedOn w:val="a8"/>
    <w:rsid w:val="00602CA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8"/>
    <w:rsid w:val="00602CA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8"/>
    <w:rsid w:val="00602CA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8"/>
    <w:rsid w:val="00602CA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ffc">
    <w:name w:val="Невидимая таблица"/>
    <w:basedOn w:val="a8"/>
    <w:semiHidden/>
    <w:locked/>
    <w:rsid w:val="00602CAA"/>
    <w:pPr>
      <w:spacing w:before="60" w:after="60"/>
    </w:pPr>
    <w:tblPr/>
  </w:style>
  <w:style w:type="table" w:styleId="1d">
    <w:name w:val="Table 3D effects 1"/>
    <w:basedOn w:val="a8"/>
    <w:rsid w:val="00602CA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3D effects 2"/>
    <w:basedOn w:val="a8"/>
    <w:rsid w:val="00602CA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8"/>
    <w:rsid w:val="00602CA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2d">
    <w:name w:val="List Continue 2"/>
    <w:basedOn w:val="a6"/>
    <w:semiHidden/>
    <w:rsid w:val="00602CAA"/>
    <w:pPr>
      <w:ind w:left="566"/>
    </w:pPr>
  </w:style>
  <w:style w:type="paragraph" w:styleId="38">
    <w:name w:val="List Continue 3"/>
    <w:basedOn w:val="a6"/>
    <w:semiHidden/>
    <w:rsid w:val="00602CAA"/>
    <w:pPr>
      <w:ind w:left="849"/>
    </w:pPr>
  </w:style>
  <w:style w:type="table" w:styleId="1e">
    <w:name w:val="Table Simple 1"/>
    <w:basedOn w:val="a8"/>
    <w:rsid w:val="00602CA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Simple 2"/>
    <w:basedOn w:val="a8"/>
    <w:rsid w:val="00602CA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8"/>
    <w:rsid w:val="00602CA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Grid 1"/>
    <w:basedOn w:val="a8"/>
    <w:rsid w:val="00602CA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Grid 2"/>
    <w:basedOn w:val="a8"/>
    <w:rsid w:val="00602CA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8"/>
    <w:rsid w:val="00602CA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8"/>
    <w:rsid w:val="00602CA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4">
    <w:name w:val="Table Grid 5"/>
    <w:basedOn w:val="a8"/>
    <w:rsid w:val="00602CA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8"/>
    <w:rsid w:val="00602CA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8"/>
    <w:rsid w:val="00602CA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8"/>
    <w:rsid w:val="00602CA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d">
    <w:name w:val="Table Contemporary"/>
    <w:basedOn w:val="a8"/>
    <w:rsid w:val="00602CA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e">
    <w:name w:val="List"/>
    <w:basedOn w:val="a6"/>
    <w:semiHidden/>
    <w:rsid w:val="00602CAA"/>
    <w:pPr>
      <w:ind w:left="283" w:hanging="283"/>
    </w:pPr>
  </w:style>
  <w:style w:type="paragraph" w:styleId="2f0">
    <w:name w:val="List 2"/>
    <w:basedOn w:val="a6"/>
    <w:semiHidden/>
    <w:rsid w:val="00602CAA"/>
    <w:pPr>
      <w:ind w:left="566" w:hanging="283"/>
    </w:pPr>
  </w:style>
  <w:style w:type="paragraph" w:styleId="3b">
    <w:name w:val="List 3"/>
    <w:basedOn w:val="a6"/>
    <w:semiHidden/>
    <w:rsid w:val="00602CAA"/>
    <w:pPr>
      <w:ind w:left="849" w:hanging="283"/>
    </w:pPr>
  </w:style>
  <w:style w:type="table" w:styleId="afffff">
    <w:name w:val="Table Professional"/>
    <w:basedOn w:val="a8"/>
    <w:rsid w:val="00602CA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9"/>
    <w:rsid w:val="00602CAA"/>
    <w:pPr>
      <w:numPr>
        <w:numId w:val="10"/>
      </w:numPr>
    </w:pPr>
  </w:style>
  <w:style w:type="table" w:styleId="1f0">
    <w:name w:val="Table Columns 1"/>
    <w:basedOn w:val="a8"/>
    <w:rsid w:val="00602CA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umns 2"/>
    <w:basedOn w:val="a8"/>
    <w:rsid w:val="00602CA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8"/>
    <w:rsid w:val="00602CA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8"/>
    <w:rsid w:val="00602CA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8"/>
    <w:rsid w:val="00602CA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8"/>
    <w:rsid w:val="00602CA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8"/>
    <w:rsid w:val="00602CA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8"/>
    <w:rsid w:val="00602CA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8"/>
    <w:rsid w:val="00602CA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8"/>
    <w:rsid w:val="00602CA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8"/>
    <w:rsid w:val="00602CA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8"/>
    <w:rsid w:val="00602CA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8"/>
    <w:rsid w:val="00602CA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2">
    <w:name w:val="index 2"/>
    <w:basedOn w:val="a6"/>
    <w:next w:val="a6"/>
    <w:autoRedefine/>
    <w:semiHidden/>
    <w:rsid w:val="00602CAA"/>
    <w:pPr>
      <w:ind w:left="480" w:hanging="240"/>
    </w:pPr>
  </w:style>
  <w:style w:type="paragraph" w:styleId="3d">
    <w:name w:val="index 3"/>
    <w:basedOn w:val="a6"/>
    <w:next w:val="a6"/>
    <w:autoRedefine/>
    <w:semiHidden/>
    <w:rsid w:val="00602CAA"/>
    <w:pPr>
      <w:ind w:left="720" w:hanging="240"/>
    </w:pPr>
  </w:style>
  <w:style w:type="paragraph" w:styleId="45">
    <w:name w:val="index 4"/>
    <w:basedOn w:val="a6"/>
    <w:next w:val="a6"/>
    <w:autoRedefine/>
    <w:semiHidden/>
    <w:rsid w:val="00602CAA"/>
    <w:pPr>
      <w:ind w:left="960" w:hanging="240"/>
    </w:pPr>
  </w:style>
  <w:style w:type="paragraph" w:styleId="56">
    <w:name w:val="index 5"/>
    <w:basedOn w:val="a6"/>
    <w:next w:val="a6"/>
    <w:autoRedefine/>
    <w:semiHidden/>
    <w:rsid w:val="00602CAA"/>
    <w:pPr>
      <w:ind w:left="1200" w:hanging="240"/>
    </w:pPr>
  </w:style>
  <w:style w:type="paragraph" w:styleId="63">
    <w:name w:val="index 6"/>
    <w:basedOn w:val="a6"/>
    <w:next w:val="a6"/>
    <w:autoRedefine/>
    <w:semiHidden/>
    <w:rsid w:val="00602CAA"/>
    <w:pPr>
      <w:ind w:left="1440" w:hanging="240"/>
    </w:pPr>
  </w:style>
  <w:style w:type="table" w:styleId="1f1">
    <w:name w:val="Table Colorful 1"/>
    <w:basedOn w:val="a8"/>
    <w:rsid w:val="00602CA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8"/>
    <w:rsid w:val="00602CA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8"/>
    <w:rsid w:val="00602CA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fff0">
    <w:name w:val="_Таблица содержания работ"/>
    <w:basedOn w:val="a8"/>
    <w:rsid w:val="00602CAA"/>
    <w:rPr>
      <w:sz w:val="22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ff1">
    <w:name w:val="_Таблица примечания"/>
    <w:basedOn w:val="a8"/>
    <w:rsid w:val="00602CAA"/>
    <w:pPr>
      <w:spacing w:before="120" w:after="120"/>
    </w:pPr>
    <w:tblPr/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ff2">
    <w:name w:val="_Название таблицы"/>
    <w:basedOn w:val="a6"/>
    <w:rsid w:val="00602CAA"/>
    <w:pPr>
      <w:keepNext/>
      <w:spacing w:before="120"/>
      <w:ind w:firstLine="357"/>
      <w:jc w:val="right"/>
    </w:pPr>
    <w:rPr>
      <w:sz w:val="22"/>
    </w:rPr>
  </w:style>
  <w:style w:type="paragraph" w:customStyle="1" w:styleId="afffff3">
    <w:name w:val="_Подзаголовок таблицы"/>
    <w:basedOn w:val="a6"/>
    <w:rsid w:val="00602CAA"/>
    <w:pPr>
      <w:keepNext/>
      <w:spacing w:before="120"/>
      <w:jc w:val="center"/>
    </w:pPr>
    <w:rPr>
      <w:b/>
      <w:i/>
      <w:sz w:val="22"/>
    </w:rPr>
  </w:style>
  <w:style w:type="character" w:customStyle="1" w:styleId="affff">
    <w:name w:val="_Основной перед списком Знак"/>
    <w:link w:val="afffe"/>
    <w:rsid w:val="00602CAA"/>
  </w:style>
  <w:style w:type="table" w:customStyle="1" w:styleId="afffff4">
    <w:name w:val="Стиль для вставляемой таблицы"/>
    <w:basedOn w:val="a8"/>
    <w:locked/>
    <w:rsid w:val="00602CAA"/>
    <w:rPr>
      <w:sz w:val="18"/>
      <w:szCs w:val="18"/>
    </w:rPr>
    <w:tblPr>
      <w:tblStyleRowBandSize w:val="3"/>
      <w:tblStyleColBandSize w:val="3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Стиль многоуровневый"/>
    <w:basedOn w:val="a9"/>
    <w:locked/>
    <w:rsid w:val="00602CAA"/>
    <w:pPr>
      <w:numPr>
        <w:numId w:val="11"/>
      </w:numPr>
    </w:pPr>
  </w:style>
  <w:style w:type="numbering" w:customStyle="1" w:styleId="a2">
    <w:name w:val="Стиль многоуровневый полужирный"/>
    <w:basedOn w:val="a9"/>
    <w:locked/>
    <w:rsid w:val="00602CAA"/>
    <w:pPr>
      <w:numPr>
        <w:numId w:val="12"/>
      </w:numPr>
    </w:pPr>
  </w:style>
  <w:style w:type="numbering" w:customStyle="1" w:styleId="a3">
    <w:name w:val="Стиль нумерованный"/>
    <w:basedOn w:val="a9"/>
    <w:semiHidden/>
    <w:locked/>
    <w:rsid w:val="00602CAA"/>
    <w:pPr>
      <w:numPr>
        <w:numId w:val="13"/>
      </w:numPr>
    </w:pPr>
  </w:style>
  <w:style w:type="paragraph" w:customStyle="1" w:styleId="afffff5">
    <w:name w:val="_Титул_Количество страниц"/>
    <w:basedOn w:val="a6"/>
    <w:link w:val="afffff6"/>
    <w:rsid w:val="00602CAA"/>
    <w:pPr>
      <w:spacing w:before="200" w:line="240" w:lineRule="auto"/>
      <w:ind w:left="284" w:firstLine="567"/>
      <w:jc w:val="center"/>
    </w:pPr>
    <w:rPr>
      <w:sz w:val="20"/>
    </w:rPr>
  </w:style>
  <w:style w:type="paragraph" w:customStyle="1" w:styleId="afffff7">
    <w:name w:val="_Заголовок без нумерации в оглавлении"/>
    <w:basedOn w:val="a6"/>
    <w:next w:val="a6"/>
    <w:autoRedefine/>
    <w:rsid w:val="00602CAA"/>
    <w:pPr>
      <w:keepNext/>
      <w:keepLines/>
      <w:pageBreakBefore/>
      <w:spacing w:before="480" w:after="360"/>
      <w:jc w:val="left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5">
    <w:name w:val="Стиль маркированный"/>
    <w:basedOn w:val="a9"/>
    <w:locked/>
    <w:rsid w:val="00602CAA"/>
    <w:pPr>
      <w:numPr>
        <w:numId w:val="14"/>
      </w:numPr>
    </w:pPr>
  </w:style>
  <w:style w:type="numbering" w:customStyle="1" w:styleId="50">
    <w:name w:val="Стиль5"/>
    <w:locked/>
    <w:rsid w:val="00602CAA"/>
    <w:pPr>
      <w:numPr>
        <w:numId w:val="15"/>
      </w:numPr>
    </w:pPr>
  </w:style>
  <w:style w:type="table" w:customStyle="1" w:styleId="afffff8">
    <w:name w:val="Заголовок вставляемой таблицы"/>
    <w:basedOn w:val="afffff4"/>
    <w:locked/>
    <w:rsid w:val="00602CAA"/>
    <w:pPr>
      <w:jc w:val="center"/>
    </w:pPr>
    <w:tblPr/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ff9">
    <w:name w:val="Заголовок по центру"/>
    <w:basedOn w:val="a6"/>
    <w:next w:val="a6"/>
    <w:semiHidden/>
    <w:locked/>
    <w:rsid w:val="00602CAA"/>
    <w:pPr>
      <w:spacing w:before="40" w:after="40" w:line="240" w:lineRule="auto"/>
      <w:ind w:firstLine="709"/>
      <w:jc w:val="center"/>
    </w:pPr>
    <w:rPr>
      <w:b/>
      <w:sz w:val="28"/>
    </w:rPr>
  </w:style>
  <w:style w:type="paragraph" w:customStyle="1" w:styleId="afffffa">
    <w:name w:val="НАЗВАНИЕ БОЛЬШОЕ ПО ЦЕНТРУ не жирное курсив"/>
    <w:basedOn w:val="a6"/>
    <w:next w:val="a6"/>
    <w:semiHidden/>
    <w:locked/>
    <w:rsid w:val="00602CAA"/>
    <w:pPr>
      <w:spacing w:before="120" w:line="240" w:lineRule="auto"/>
      <w:jc w:val="center"/>
    </w:pPr>
    <w:rPr>
      <w:i/>
      <w:caps/>
      <w:spacing w:val="20"/>
      <w:sz w:val="28"/>
      <w:szCs w:val="28"/>
    </w:rPr>
  </w:style>
  <w:style w:type="paragraph" w:customStyle="1" w:styleId="afffffb">
    <w:name w:val="Название обычное по центру"/>
    <w:basedOn w:val="a6"/>
    <w:semiHidden/>
    <w:locked/>
    <w:rsid w:val="00602CAA"/>
    <w:pPr>
      <w:spacing w:before="120" w:line="240" w:lineRule="auto"/>
      <w:jc w:val="center"/>
    </w:pPr>
    <w:rPr>
      <w:b/>
      <w:sz w:val="20"/>
    </w:rPr>
  </w:style>
  <w:style w:type="paragraph" w:customStyle="1" w:styleId="1f2">
    <w:name w:val="оглавление 1"/>
    <w:basedOn w:val="a6"/>
    <w:semiHidden/>
    <w:locked/>
    <w:rsid w:val="00602CAA"/>
    <w:pPr>
      <w:tabs>
        <w:tab w:val="right" w:leader="dot" w:pos="9922"/>
      </w:tabs>
      <w:spacing w:line="240" w:lineRule="auto"/>
    </w:pPr>
    <w:rPr>
      <w:b/>
    </w:rPr>
  </w:style>
  <w:style w:type="paragraph" w:customStyle="1" w:styleId="2f4">
    <w:name w:val="оглавление 2"/>
    <w:basedOn w:val="a6"/>
    <w:semiHidden/>
    <w:locked/>
    <w:rsid w:val="00602CAA"/>
    <w:pPr>
      <w:tabs>
        <w:tab w:val="right" w:leader="dot" w:pos="9922"/>
      </w:tabs>
      <w:spacing w:line="240" w:lineRule="auto"/>
      <w:ind w:left="198"/>
    </w:pPr>
  </w:style>
  <w:style w:type="paragraph" w:customStyle="1" w:styleId="3f">
    <w:name w:val="оглавление 3"/>
    <w:basedOn w:val="a6"/>
    <w:semiHidden/>
    <w:locked/>
    <w:rsid w:val="00602CAA"/>
    <w:pPr>
      <w:tabs>
        <w:tab w:val="right" w:leader="dot" w:pos="9922"/>
      </w:tabs>
      <w:spacing w:line="240" w:lineRule="auto"/>
      <w:ind w:left="403"/>
    </w:pPr>
  </w:style>
  <w:style w:type="table" w:customStyle="1" w:styleId="1f3">
    <w:name w:val="Сетка таблицы1"/>
    <w:basedOn w:val="a8"/>
    <w:next w:val="afb"/>
    <w:locked/>
    <w:rsid w:val="00602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c">
    <w:name w:val="_Текст таблицы"/>
    <w:basedOn w:val="a6"/>
    <w:rsid w:val="00602CAA"/>
    <w:pPr>
      <w:spacing w:line="240" w:lineRule="auto"/>
    </w:pPr>
    <w:rPr>
      <w:sz w:val="22"/>
    </w:rPr>
  </w:style>
  <w:style w:type="numbering" w:customStyle="1" w:styleId="12">
    <w:name w:val="Текущий список1"/>
    <w:locked/>
    <w:rsid w:val="00602CAA"/>
    <w:pPr>
      <w:numPr>
        <w:numId w:val="16"/>
      </w:numPr>
    </w:pPr>
  </w:style>
  <w:style w:type="character" w:customStyle="1" w:styleId="affffa">
    <w:name w:val="_Титул_Название системы Знак"/>
    <w:link w:val="affff9"/>
    <w:rsid w:val="00602CAA"/>
    <w:rPr>
      <w:b/>
      <w:sz w:val="32"/>
      <w:szCs w:val="32"/>
    </w:rPr>
  </w:style>
  <w:style w:type="character" w:customStyle="1" w:styleId="affff6">
    <w:name w:val="_Титул_Название документа Знак"/>
    <w:link w:val="affff5"/>
    <w:rsid w:val="00602CAA"/>
    <w:rPr>
      <w:b/>
      <w:caps/>
      <w:sz w:val="32"/>
      <w:szCs w:val="24"/>
    </w:rPr>
  </w:style>
  <w:style w:type="character" w:customStyle="1" w:styleId="afffff6">
    <w:name w:val="_Титул_Количество страниц Знак"/>
    <w:link w:val="afffff5"/>
    <w:rsid w:val="00602CAA"/>
  </w:style>
  <w:style w:type="character" w:styleId="afffffd">
    <w:name w:val="footnote reference"/>
    <w:semiHidden/>
    <w:rsid w:val="00602CAA"/>
    <w:rPr>
      <w:vertAlign w:val="superscript"/>
    </w:rPr>
  </w:style>
  <w:style w:type="paragraph" w:customStyle="1" w:styleId="afffffe">
    <w:name w:val="_Текст сноски"/>
    <w:basedOn w:val="a6"/>
    <w:link w:val="affffff"/>
    <w:rsid w:val="00602CAA"/>
    <w:pPr>
      <w:suppressAutoHyphens/>
      <w:spacing w:line="240" w:lineRule="auto"/>
      <w:jc w:val="left"/>
    </w:pPr>
    <w:rPr>
      <w:bCs/>
      <w:sz w:val="16"/>
      <w:vertAlign w:val="superscript"/>
    </w:rPr>
  </w:style>
  <w:style w:type="character" w:customStyle="1" w:styleId="affffff">
    <w:name w:val="_Текст сноски Знак"/>
    <w:link w:val="afffffe"/>
    <w:rsid w:val="00602CAA"/>
    <w:rPr>
      <w:bCs/>
      <w:sz w:val="16"/>
      <w:vertAlign w:val="superscript"/>
    </w:rPr>
  </w:style>
  <w:style w:type="paragraph" w:styleId="affffff0">
    <w:name w:val="annotation subject"/>
    <w:basedOn w:val="afff"/>
    <w:next w:val="afff"/>
    <w:link w:val="affffff1"/>
    <w:uiPriority w:val="99"/>
    <w:semiHidden/>
    <w:rsid w:val="00602CAA"/>
    <w:pPr>
      <w:widowControl w:val="0"/>
      <w:autoSpaceDN w:val="0"/>
      <w:adjustRightInd w:val="0"/>
      <w:spacing w:line="360" w:lineRule="atLeast"/>
      <w:jc w:val="both"/>
      <w:textAlignment w:val="baseline"/>
    </w:pPr>
    <w:rPr>
      <w:rFonts w:eastAsia="Times New Roman"/>
      <w:b/>
      <w:bCs/>
      <w:sz w:val="20"/>
      <w:lang w:eastAsia="ru-RU"/>
    </w:rPr>
  </w:style>
  <w:style w:type="character" w:customStyle="1" w:styleId="affffff1">
    <w:name w:val="Тема примечания Знак"/>
    <w:link w:val="affffff0"/>
    <w:uiPriority w:val="99"/>
    <w:semiHidden/>
    <w:rsid w:val="00602CAA"/>
    <w:rPr>
      <w:b/>
      <w:bCs/>
    </w:rPr>
  </w:style>
  <w:style w:type="paragraph" w:customStyle="1" w:styleId="affffff2">
    <w:name w:val="_Рисунок"/>
    <w:basedOn w:val="afffb"/>
    <w:qFormat/>
    <w:rsid w:val="00602CAA"/>
    <w:pPr>
      <w:spacing w:after="0"/>
    </w:pPr>
    <w:rPr>
      <w:lang w:eastAsia="en-US"/>
    </w:rPr>
  </w:style>
  <w:style w:type="paragraph" w:customStyle="1" w:styleId="a0">
    <w:name w:val="_список в таблице"/>
    <w:basedOn w:val="afffffc"/>
    <w:qFormat/>
    <w:rsid w:val="00363D71"/>
    <w:pPr>
      <w:numPr>
        <w:numId w:val="18"/>
      </w:numPr>
      <w:ind w:left="459" w:hanging="459"/>
    </w:pPr>
  </w:style>
  <w:style w:type="paragraph" w:styleId="affffff3">
    <w:name w:val="footnote text"/>
    <w:basedOn w:val="a6"/>
    <w:link w:val="affffff4"/>
    <w:rsid w:val="00F41D54"/>
    <w:rPr>
      <w:sz w:val="20"/>
    </w:rPr>
  </w:style>
  <w:style w:type="character" w:customStyle="1" w:styleId="affffff4">
    <w:name w:val="Текст сноски Знак"/>
    <w:basedOn w:val="a7"/>
    <w:link w:val="affffff3"/>
    <w:rsid w:val="00F41D54"/>
  </w:style>
  <w:style w:type="paragraph" w:customStyle="1" w:styleId="TableGraf12M">
    <w:name w:val="TableGraf 12M"/>
    <w:basedOn w:val="a6"/>
    <w:rsid w:val="002274ED"/>
    <w:pPr>
      <w:jc w:val="center"/>
    </w:pPr>
    <w:rPr>
      <w:lang w:eastAsia="en-US"/>
    </w:rPr>
  </w:style>
  <w:style w:type="paragraph" w:customStyle="1" w:styleId="1f4">
    <w:name w:val="Заг 1 АННОТАЦИЯ"/>
    <w:basedOn w:val="a6"/>
    <w:next w:val="a6"/>
    <w:rsid w:val="00825D9C"/>
    <w:pPr>
      <w:pageBreakBefore/>
      <w:spacing w:before="0" w:after="360"/>
      <w:jc w:val="center"/>
    </w:pPr>
    <w:rPr>
      <w:b/>
      <w:caps/>
      <w:kern w:val="28"/>
      <w:sz w:val="28"/>
      <w:szCs w:val="28"/>
    </w:rPr>
  </w:style>
  <w:style w:type="paragraph" w:styleId="affffff5">
    <w:name w:val="Body Text Indent"/>
    <w:basedOn w:val="a6"/>
    <w:link w:val="affffff6"/>
    <w:rsid w:val="0090125F"/>
    <w:pPr>
      <w:spacing w:before="0" w:after="0"/>
      <w:ind w:firstLine="709"/>
    </w:pPr>
    <w:rPr>
      <w:szCs w:val="24"/>
    </w:rPr>
  </w:style>
  <w:style w:type="character" w:customStyle="1" w:styleId="affffff6">
    <w:name w:val="Основной текст с отступом Знак"/>
    <w:link w:val="affffff5"/>
    <w:rsid w:val="0090125F"/>
    <w:rPr>
      <w:sz w:val="24"/>
      <w:szCs w:val="24"/>
    </w:rPr>
  </w:style>
  <w:style w:type="paragraph" w:customStyle="1" w:styleId="PlainText">
    <w:name w:val="PlainText"/>
    <w:link w:val="PlainText0"/>
    <w:qFormat/>
    <w:rsid w:val="000F2D58"/>
    <w:pPr>
      <w:spacing w:before="120"/>
      <w:ind w:firstLine="567"/>
      <w:jc w:val="both"/>
    </w:pPr>
    <w:rPr>
      <w:sz w:val="24"/>
      <w:szCs w:val="24"/>
    </w:rPr>
  </w:style>
  <w:style w:type="character" w:customStyle="1" w:styleId="PlainText0">
    <w:name w:val="PlainText Знак"/>
    <w:link w:val="PlainText"/>
    <w:rsid w:val="000F2D58"/>
    <w:rPr>
      <w:sz w:val="24"/>
      <w:szCs w:val="24"/>
    </w:rPr>
  </w:style>
  <w:style w:type="numbering" w:customStyle="1" w:styleId="phadditiontitle10">
    <w:name w:val="ph_additiontitle1"/>
    <w:basedOn w:val="a9"/>
    <w:rsid w:val="00CB5809"/>
  </w:style>
  <w:style w:type="paragraph" w:customStyle="1" w:styleId="14">
    <w:name w:val="Список_1)"/>
    <w:basedOn w:val="a6"/>
    <w:rsid w:val="00CB5809"/>
    <w:pPr>
      <w:numPr>
        <w:numId w:val="19"/>
      </w:numPr>
      <w:tabs>
        <w:tab w:val="left" w:pos="1134"/>
      </w:tabs>
      <w:spacing w:before="120" w:after="0" w:line="288" w:lineRule="auto"/>
    </w:pPr>
    <w:rPr>
      <w:rFonts w:ascii="Tahoma" w:hAnsi="Tahoma"/>
      <w:spacing w:val="2"/>
      <w:kern w:val="24"/>
      <w:lang w:eastAsia="en-US"/>
    </w:rPr>
  </w:style>
  <w:style w:type="character" w:customStyle="1" w:styleId="phlistordered10">
    <w:name w:val="ph_list_ordered_1 Знак"/>
    <w:link w:val="phlistordered1"/>
    <w:rsid w:val="00CB5809"/>
    <w:rPr>
      <w:sz w:val="24"/>
    </w:rPr>
  </w:style>
  <w:style w:type="paragraph" w:customStyle="1" w:styleId="21">
    <w:name w:val="Маркированный 2 уровень"/>
    <w:basedOn w:val="a6"/>
    <w:qFormat/>
    <w:rsid w:val="007C6ACB"/>
    <w:pPr>
      <w:numPr>
        <w:numId w:val="20"/>
      </w:numPr>
      <w:spacing w:before="60" w:after="60" w:line="288" w:lineRule="auto"/>
      <w:ind w:left="1276"/>
      <w:jc w:val="left"/>
    </w:pPr>
    <w:rPr>
      <w:rFonts w:ascii="Tahoma" w:hAnsi="Tahoma"/>
      <w:snapToGrid w:val="0"/>
      <w:spacing w:val="2"/>
      <w:lang w:eastAsia="en-US"/>
    </w:rPr>
  </w:style>
  <w:style w:type="character" w:customStyle="1" w:styleId="Head10">
    <w:name w:val="Head1 Знак Знак"/>
    <w:link w:val="Head1"/>
    <w:rsid w:val="00E0109D"/>
    <w:rPr>
      <w:b/>
      <w:sz w:val="30"/>
    </w:rPr>
  </w:style>
  <w:style w:type="paragraph" w:customStyle="1" w:styleId="Head1">
    <w:name w:val="Head1"/>
    <w:next w:val="PlainText"/>
    <w:link w:val="Head10"/>
    <w:rsid w:val="00E0109D"/>
    <w:pPr>
      <w:keepNext/>
      <w:pageBreakBefore/>
      <w:numPr>
        <w:numId w:val="21"/>
      </w:numPr>
      <w:spacing w:before="120" w:after="120"/>
      <w:outlineLvl w:val="0"/>
    </w:pPr>
    <w:rPr>
      <w:b/>
      <w:sz w:val="30"/>
    </w:rPr>
  </w:style>
  <w:style w:type="paragraph" w:customStyle="1" w:styleId="Head2">
    <w:name w:val="Head2"/>
    <w:next w:val="PlainText"/>
    <w:rsid w:val="00E0109D"/>
    <w:pPr>
      <w:keepNext/>
      <w:numPr>
        <w:ilvl w:val="1"/>
        <w:numId w:val="21"/>
      </w:numPr>
      <w:spacing w:before="120" w:after="120"/>
      <w:outlineLvl w:val="1"/>
    </w:pPr>
    <w:rPr>
      <w:b/>
      <w:sz w:val="28"/>
    </w:rPr>
  </w:style>
  <w:style w:type="paragraph" w:customStyle="1" w:styleId="Head3">
    <w:name w:val="Head3"/>
    <w:next w:val="PlainText"/>
    <w:qFormat/>
    <w:rsid w:val="00E0109D"/>
    <w:pPr>
      <w:keepNext/>
      <w:numPr>
        <w:ilvl w:val="2"/>
        <w:numId w:val="21"/>
      </w:numPr>
      <w:spacing w:before="120" w:after="120"/>
      <w:outlineLvl w:val="2"/>
    </w:pPr>
    <w:rPr>
      <w:b/>
      <w:bCs/>
      <w:sz w:val="26"/>
    </w:rPr>
  </w:style>
  <w:style w:type="paragraph" w:customStyle="1" w:styleId="Head4">
    <w:name w:val="Head4"/>
    <w:next w:val="PlainText"/>
    <w:rsid w:val="00E0109D"/>
    <w:pPr>
      <w:keepNext/>
      <w:numPr>
        <w:ilvl w:val="3"/>
        <w:numId w:val="21"/>
      </w:numPr>
      <w:spacing w:before="120" w:after="120"/>
      <w:outlineLvl w:val="3"/>
    </w:pPr>
    <w:rPr>
      <w:b/>
      <w:sz w:val="24"/>
    </w:rPr>
  </w:style>
  <w:style w:type="paragraph" w:customStyle="1" w:styleId="Head5">
    <w:name w:val="Head5"/>
    <w:rsid w:val="00E0109D"/>
    <w:pPr>
      <w:keepNext/>
      <w:numPr>
        <w:ilvl w:val="4"/>
        <w:numId w:val="21"/>
      </w:numPr>
      <w:spacing w:before="120"/>
      <w:outlineLvl w:val="4"/>
    </w:pPr>
    <w:rPr>
      <w:i/>
      <w:sz w:val="24"/>
    </w:rPr>
  </w:style>
  <w:style w:type="paragraph" w:customStyle="1" w:styleId="affffff7">
    <w:name w:val="Сф_Абзац"/>
    <w:basedOn w:val="a6"/>
    <w:link w:val="affffff8"/>
    <w:qFormat/>
    <w:rsid w:val="00E0109D"/>
    <w:pPr>
      <w:spacing w:before="0"/>
      <w:ind w:firstLine="851"/>
      <w:contextualSpacing/>
    </w:pPr>
    <w:rPr>
      <w:szCs w:val="24"/>
      <w:lang w:val="x-none" w:eastAsia="x-none"/>
    </w:rPr>
  </w:style>
  <w:style w:type="character" w:customStyle="1" w:styleId="affffff8">
    <w:name w:val="Сф_Абзац Знак"/>
    <w:link w:val="affffff7"/>
    <w:rsid w:val="00E0109D"/>
    <w:rPr>
      <w:sz w:val="24"/>
      <w:szCs w:val="24"/>
      <w:lang w:val="x-none" w:eastAsia="x-none"/>
    </w:rPr>
  </w:style>
  <w:style w:type="numbering" w:customStyle="1" w:styleId="phadditiontitle11">
    <w:name w:val="ph_additiontitle11"/>
    <w:basedOn w:val="a9"/>
    <w:rsid w:val="00E0109D"/>
    <w:pPr>
      <w:numPr>
        <w:numId w:val="24"/>
      </w:numPr>
    </w:pPr>
  </w:style>
  <w:style w:type="paragraph" w:customStyle="1" w:styleId="affffff9">
    <w:name w:val="Заголовок б/н"/>
    <w:basedOn w:val="18"/>
    <w:autoRedefine/>
    <w:qFormat/>
    <w:rsid w:val="004821E2"/>
    <w:pPr>
      <w:spacing w:before="0"/>
      <w:ind w:left="720" w:firstLine="0"/>
    </w:pPr>
  </w:style>
  <w:style w:type="paragraph" w:customStyle="1" w:styleId="phadditionname">
    <w:name w:val="ph_addition_name"/>
    <w:basedOn w:val="phnormal"/>
    <w:autoRedefine/>
    <w:qFormat/>
    <w:rsid w:val="00D019EE"/>
    <w:pPr>
      <w:spacing w:before="760" w:after="360"/>
      <w:ind w:firstLine="0"/>
      <w:jc w:val="center"/>
    </w:pPr>
    <w:rPr>
      <w:rFonts w:ascii="Times New Roman Полужирный" w:hAnsi="Times New Roman Полужирный"/>
      <w:b/>
      <w:color w:val="8064A2"/>
      <w:sz w:val="28"/>
      <w:szCs w:val="28"/>
    </w:rPr>
  </w:style>
  <w:style w:type="character" w:styleId="affffffa">
    <w:name w:val="FollowedHyperlink"/>
    <w:basedOn w:val="a7"/>
    <w:uiPriority w:val="99"/>
    <w:semiHidden/>
    <w:unhideWhenUsed/>
    <w:rsid w:val="00B22B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.makarova\Downloads\&#1043;&#1054;&#1057;&#1058;34_&#1096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8B826-2EAC-4E74-BF29-F2157C905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ГОСТ34_шаблон.dotx</Template>
  <TotalTime>96</TotalTime>
  <Pages>12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Links>
    <vt:vector size="114" baseType="variant">
      <vt:variant>
        <vt:i4>2031676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_Toc466379944</vt:lpwstr>
      </vt:variant>
      <vt:variant>
        <vt:i4>2031676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_Toc466379943</vt:lpwstr>
      </vt:variant>
      <vt:variant>
        <vt:i4>2031676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_Toc466379942</vt:lpwstr>
      </vt:variant>
      <vt:variant>
        <vt:i4>2031676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_Toc466379941</vt:lpwstr>
      </vt:variant>
      <vt:variant>
        <vt:i4>2031676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_Toc466379940</vt:lpwstr>
      </vt:variant>
      <vt:variant>
        <vt:i4>1572924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_Toc466379939</vt:lpwstr>
      </vt:variant>
      <vt:variant>
        <vt:i4>1572924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_Toc466379938</vt:lpwstr>
      </vt:variant>
      <vt:variant>
        <vt:i4>1572924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_Toc466379937</vt:lpwstr>
      </vt:variant>
      <vt:variant>
        <vt:i4>1572924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_Toc466379936</vt:lpwstr>
      </vt:variant>
      <vt:variant>
        <vt:i4>1572924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_Toc466379935</vt:lpwstr>
      </vt:variant>
      <vt:variant>
        <vt:i4>1572924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_Toc466379934</vt:lpwstr>
      </vt:variant>
      <vt:variant>
        <vt:i4>1572924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_Toc466379933</vt:lpwstr>
      </vt:variant>
      <vt:variant>
        <vt:i4>1572924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_Toc466379932</vt:lpwstr>
      </vt:variant>
      <vt:variant>
        <vt:i4>1572924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_Toc466379931</vt:lpwstr>
      </vt:variant>
      <vt:variant>
        <vt:i4>1572924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_Toc466379930</vt:lpwstr>
      </vt:variant>
      <vt:variant>
        <vt:i4>1638460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_Toc466379929</vt:lpwstr>
      </vt:variant>
      <vt:variant>
        <vt:i4>1638460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_Toc466379928</vt:lpwstr>
      </vt:variant>
      <vt:variant>
        <vt:i4>1638460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_Toc466379927</vt:lpwstr>
      </vt:variant>
      <vt:variant>
        <vt:i4>1638460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_Toc466379926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Литвинова</dc:creator>
  <cp:keywords/>
  <cp:lastModifiedBy>Михаил Тарасенко</cp:lastModifiedBy>
  <cp:revision>106</cp:revision>
  <cp:lastPrinted>2014-12-04T09:52:00Z</cp:lastPrinted>
  <dcterms:created xsi:type="dcterms:W3CDTF">2018-03-15T19:20:00Z</dcterms:created>
  <dcterms:modified xsi:type="dcterms:W3CDTF">2018-03-16T18:44:00Z</dcterms:modified>
</cp:coreProperties>
</file>